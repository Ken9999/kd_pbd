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D18" w:rsidRDefault="00451D18" w:rsidP="00451D18">
      <w:pPr>
        <w:pStyle w:val="Heading2"/>
        <w:shd w:val="clear" w:color="auto" w:fill="FFFFFF"/>
        <w:spacing w:before="0" w:after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</w:t>
      </w:r>
    </w:p>
    <w:p w:rsidR="00A10484" w:rsidRDefault="00451D18">
      <w:pPr>
        <w:pStyle w:val="Title"/>
      </w:pPr>
      <w:r>
        <w:t>CA4 – Performance Analysis on a 5000 Line Dataset</w:t>
      </w:r>
      <w:r w:rsidR="00D91D74">
        <w:t xml:space="preserve"> </w:t>
      </w:r>
    </w:p>
    <w:p w:rsidR="002D3D34" w:rsidRDefault="000A3732" w:rsidP="000A3732">
      <w:pPr>
        <w:pStyle w:val="Heading1"/>
      </w:pPr>
      <w:proofErr w:type="gramStart"/>
      <w:r w:rsidRPr="00643B80">
        <w:t>T</w:t>
      </w:r>
      <w:r w:rsidR="002D3D34" w:rsidRPr="00643B80">
        <w:t xml:space="preserve">ask </w:t>
      </w:r>
      <w:r w:rsidR="002D3D34" w:rsidRPr="00190753">
        <w:rPr>
          <w:color w:val="000000"/>
        </w:rPr>
        <w:t>:</w:t>
      </w:r>
      <w:proofErr w:type="gramEnd"/>
    </w:p>
    <w:p w:rsidR="00761669" w:rsidRPr="00190753" w:rsidRDefault="00761669" w:rsidP="00190753">
      <w:r w:rsidRPr="00190753">
        <w:t>Assignment 4 is based on transforming a large dataset in text format - over 5000 lines of text.</w:t>
      </w:r>
    </w:p>
    <w:p w:rsidR="00761669" w:rsidRPr="00190753" w:rsidRDefault="00761669" w:rsidP="00190753">
      <w:r w:rsidRPr="00190753">
        <w:t>You will need to scrub (clean) the data and place it into the relevant holder/container objects.</w:t>
      </w:r>
    </w:p>
    <w:p w:rsidR="00761669" w:rsidRPr="00190753" w:rsidRDefault="00761669" w:rsidP="00190753">
      <w:r w:rsidRPr="00190753">
        <w:t>Once in these objects you will see that there are 422 different sets of commit objects.</w:t>
      </w:r>
    </w:p>
    <w:p w:rsidR="00761669" w:rsidRPr="00190753" w:rsidRDefault="00761669" w:rsidP="00190753">
      <w:proofErr w:type="gramStart"/>
      <w:r w:rsidRPr="00190753">
        <w:t>So</w:t>
      </w:r>
      <w:proofErr w:type="gramEnd"/>
      <w:r w:rsidRPr="00190753">
        <w:t xml:space="preserve"> your task will be to </w:t>
      </w:r>
      <w:proofErr w:type="spellStart"/>
      <w:r w:rsidRPr="00190753">
        <w:t>analyse</w:t>
      </w:r>
      <w:proofErr w:type="spellEnd"/>
      <w:r w:rsidRPr="00190753">
        <w:t xml:space="preserve"> these 422 objects that are in a list and come up with 3 interesting statistical pieces of information for this dataset with supporting evidence of "interestingness'</w:t>
      </w:r>
      <w:r w:rsidR="00F85157" w:rsidRPr="00190753">
        <w:t>.</w:t>
      </w:r>
    </w:p>
    <w:p w:rsidR="00F85157" w:rsidRPr="00190753" w:rsidRDefault="00A963F4" w:rsidP="00190753">
      <w:r w:rsidRPr="00190753">
        <w:t>Overview -</w:t>
      </w:r>
    </w:p>
    <w:p w:rsidR="00855982" w:rsidRPr="00190753" w:rsidRDefault="00F85157" w:rsidP="00190753">
      <w:r w:rsidRPr="009C6CF7">
        <w:rPr>
          <w:shd w:val="clear" w:color="auto" w:fill="EEEEEE"/>
        </w:rPr>
        <w:t xml:space="preserve"> </w:t>
      </w:r>
      <w:proofErr w:type="gramStart"/>
      <w:r w:rsidR="009C6CF7" w:rsidRPr="00190753">
        <w:t>Input :</w:t>
      </w:r>
      <w:proofErr w:type="gramEnd"/>
      <w:r w:rsidR="009C6CF7" w:rsidRPr="00190753">
        <w:t xml:space="preserve"> </w:t>
      </w:r>
      <w:r w:rsidR="00550B45" w:rsidRPr="00190753">
        <w:t xml:space="preserve">    </w:t>
      </w:r>
      <w:r w:rsidR="009C6CF7" w:rsidRPr="00190753">
        <w:t>Log</w:t>
      </w:r>
      <w:r w:rsidR="00A034F2" w:rsidRPr="00190753">
        <w:t xml:space="preserve"> file</w:t>
      </w:r>
      <w:r w:rsidR="009C6CF7" w:rsidRPr="00190753">
        <w:t xml:space="preserve"> for analysis</w:t>
      </w:r>
    </w:p>
    <w:p w:rsidR="009C6CF7" w:rsidRPr="00190753" w:rsidRDefault="009C6CF7" w:rsidP="00190753">
      <w:r w:rsidRPr="00190753">
        <w:t>Process:</w:t>
      </w:r>
      <w:r w:rsidR="00550B45" w:rsidRPr="00190753">
        <w:t xml:space="preserve">  </w:t>
      </w:r>
      <w:r w:rsidRPr="00190753">
        <w:t xml:space="preserve"> Read log </w:t>
      </w:r>
      <w:r w:rsidR="00A034F2" w:rsidRPr="00190753">
        <w:t xml:space="preserve">file </w:t>
      </w:r>
      <w:r w:rsidRPr="00190753">
        <w:t>strip</w:t>
      </w:r>
      <w:r w:rsidR="00A034F2" w:rsidRPr="00190753">
        <w:t>ping</w:t>
      </w:r>
      <w:r w:rsidRPr="00190753">
        <w:t xml:space="preserve"> out spaces and compile data regarding </w:t>
      </w:r>
      <w:r w:rsidR="00A963F4" w:rsidRPr="00190753">
        <w:t xml:space="preserve">the following </w:t>
      </w:r>
      <w:r w:rsidRPr="00190753">
        <w:t xml:space="preserve">variables -  </w:t>
      </w:r>
      <w:proofErr w:type="spellStart"/>
      <w:proofErr w:type="gramStart"/>
      <w:r w:rsidRPr="00190753">
        <w:t>revision,author</w:t>
      </w:r>
      <w:proofErr w:type="gramEnd"/>
      <w:r w:rsidRPr="00190753">
        <w:t>,date,time,number_of_lines,comment</w:t>
      </w:r>
      <w:proofErr w:type="spellEnd"/>
      <w:r w:rsidRPr="00190753">
        <w:t xml:space="preserve"> </w:t>
      </w:r>
    </w:p>
    <w:p w:rsidR="009C6CF7" w:rsidRPr="00190753" w:rsidRDefault="009C6CF7" w:rsidP="00190753">
      <w:r w:rsidRPr="00190753">
        <w:t>Output:</w:t>
      </w:r>
      <w:r w:rsidR="00A963F4" w:rsidRPr="00190753">
        <w:t xml:space="preserve"> </w:t>
      </w:r>
      <w:r w:rsidR="00550B45" w:rsidRPr="00190753">
        <w:t xml:space="preserve">    </w:t>
      </w:r>
      <w:r w:rsidR="00A963F4" w:rsidRPr="00190753">
        <w:t>Output the cleaned data to csv file for statistical analysis</w:t>
      </w:r>
    </w:p>
    <w:p w:rsidR="00A034F2" w:rsidRPr="00190753" w:rsidRDefault="007F0C1F" w:rsidP="00D15406">
      <w:pPr>
        <w:pStyle w:val="Heading1"/>
        <w:rPr>
          <w:color w:val="000000"/>
        </w:rPr>
      </w:pPr>
      <w:r w:rsidRPr="00190753">
        <w:rPr>
          <w:rStyle w:val="Heading1Char"/>
          <w:rFonts w:asciiTheme="minorHAnsi" w:hAnsiTheme="minorHAnsi" w:cstheme="minorHAnsi"/>
        </w:rPr>
        <w:t xml:space="preserve">Statistical </w:t>
      </w:r>
      <w:proofErr w:type="gramStart"/>
      <w:r w:rsidRPr="00190753">
        <w:rPr>
          <w:rStyle w:val="Heading1Char"/>
          <w:rFonts w:asciiTheme="minorHAnsi" w:hAnsiTheme="minorHAnsi" w:cstheme="minorHAnsi"/>
        </w:rPr>
        <w:t xml:space="preserve">Analysis </w:t>
      </w:r>
      <w:r w:rsidRPr="00190753">
        <w:rPr>
          <w:color w:val="000000"/>
        </w:rPr>
        <w:t>:</w:t>
      </w:r>
      <w:proofErr w:type="gramEnd"/>
    </w:p>
    <w:p w:rsidR="00536C9A" w:rsidRDefault="007F0C1F" w:rsidP="00536C9A">
      <w:pPr>
        <w:rPr>
          <w:rFonts w:cstheme="minorHAnsi"/>
          <w:color w:val="000000"/>
        </w:rPr>
      </w:pPr>
      <w:r w:rsidRPr="00190753">
        <w:rPr>
          <w:rStyle w:val="Heading2Char"/>
          <w:rFonts w:asciiTheme="minorHAnsi" w:hAnsiTheme="minorHAnsi" w:cstheme="minorHAnsi"/>
        </w:rPr>
        <w:t xml:space="preserve">Variable </w:t>
      </w:r>
      <w:r w:rsidR="00536C9A" w:rsidRPr="00190753">
        <w:rPr>
          <w:rStyle w:val="Heading2Char"/>
          <w:rFonts w:asciiTheme="minorHAnsi" w:hAnsiTheme="minorHAnsi" w:cstheme="minorHAnsi"/>
        </w:rPr>
        <w:t xml:space="preserve">Name: </w:t>
      </w:r>
      <w:r w:rsidR="006B66B8">
        <w:rPr>
          <w:rStyle w:val="Heading2Char"/>
          <w:rFonts w:asciiTheme="minorHAnsi" w:hAnsiTheme="minorHAnsi" w:cstheme="minorHAnsi"/>
        </w:rPr>
        <w:t xml:space="preserve">    </w:t>
      </w:r>
      <w:proofErr w:type="gramStart"/>
      <w:r w:rsidR="00536C9A" w:rsidRPr="00190753">
        <w:rPr>
          <w:rStyle w:val="Heading2Char"/>
          <w:rFonts w:asciiTheme="minorHAnsi" w:hAnsiTheme="minorHAnsi" w:cstheme="minorHAnsi"/>
        </w:rPr>
        <w:t>author</w:t>
      </w:r>
      <w:r w:rsidR="000B04F6">
        <w:rPr>
          <w:rStyle w:val="Heading2Char"/>
          <w:rFonts w:asciiTheme="minorHAnsi" w:hAnsiTheme="minorHAnsi" w:cstheme="minorHAnsi"/>
        </w:rPr>
        <w:t xml:space="preserve"> </w:t>
      </w:r>
      <w:r w:rsidR="00536C9A">
        <w:rPr>
          <w:rFonts w:cstheme="minorHAnsi"/>
          <w:color w:val="000000"/>
        </w:rPr>
        <w:t xml:space="preserve"> –</w:t>
      </w:r>
      <w:proofErr w:type="gramEnd"/>
    </w:p>
    <w:p w:rsidR="00536C9A" w:rsidRPr="00536C9A" w:rsidRDefault="00DE09C0" w:rsidP="00536C9A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000000"/>
        </w:rPr>
        <w:t xml:space="preserve"> </w:t>
      </w:r>
      <w:proofErr w:type="gramStart"/>
      <w:r w:rsidR="00536C9A" w:rsidRPr="00536C9A">
        <w:rPr>
          <w:rFonts w:cstheme="minorHAnsi"/>
          <w:color w:val="FF0000"/>
          <w:sz w:val="28"/>
          <w:szCs w:val="28"/>
        </w:rPr>
        <w:t xml:space="preserve">Measure  </w:t>
      </w:r>
      <w:r w:rsidR="00536C9A" w:rsidRPr="00536C9A">
        <w:rPr>
          <w:rFonts w:cstheme="minorHAnsi"/>
          <w:color w:val="FF0000"/>
          <w:sz w:val="28"/>
          <w:szCs w:val="28"/>
        </w:rPr>
        <w:tab/>
      </w:r>
      <w:proofErr w:type="gramEnd"/>
      <w:r w:rsidR="00BC02CB">
        <w:rPr>
          <w:rFonts w:cstheme="minorHAnsi"/>
          <w:color w:val="FF0000"/>
          <w:sz w:val="28"/>
          <w:szCs w:val="28"/>
        </w:rPr>
        <w:tab/>
      </w:r>
      <w:r w:rsidR="00BC02CB">
        <w:rPr>
          <w:rFonts w:cstheme="minorHAnsi"/>
          <w:color w:val="FF0000"/>
          <w:sz w:val="28"/>
          <w:szCs w:val="28"/>
        </w:rPr>
        <w:tab/>
      </w:r>
      <w:r w:rsidR="00536C9A" w:rsidRPr="00536C9A">
        <w:rPr>
          <w:rFonts w:cstheme="minorHAnsi"/>
          <w:color w:val="FF0000"/>
          <w:sz w:val="28"/>
          <w:szCs w:val="28"/>
        </w:rPr>
        <w:t>Count</w:t>
      </w:r>
    </w:p>
    <w:p w:rsidR="00536C9A" w:rsidRPr="00536C9A" w:rsidRDefault="00536C9A" w:rsidP="00536C9A">
      <w:pPr>
        <w:rPr>
          <w:rFonts w:cstheme="minorHAnsi"/>
          <w:color w:val="000000"/>
        </w:rPr>
      </w:pPr>
      <w:r w:rsidRPr="00536C9A">
        <w:rPr>
          <w:rFonts w:cstheme="minorHAnsi"/>
          <w:color w:val="000000"/>
        </w:rPr>
        <w:t xml:space="preserve">count     </w:t>
      </w:r>
      <w:r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proofErr w:type="gramStart"/>
      <w:r w:rsidR="00BC02CB">
        <w:rPr>
          <w:rFonts w:cstheme="minorHAnsi"/>
          <w:color w:val="000000"/>
        </w:rPr>
        <w:tab/>
      </w:r>
      <w:r w:rsidR="0045018E">
        <w:rPr>
          <w:rFonts w:cstheme="minorHAnsi"/>
          <w:color w:val="000000"/>
        </w:rPr>
        <w:t xml:space="preserve">  </w:t>
      </w:r>
      <w:r w:rsidRPr="00536C9A">
        <w:rPr>
          <w:rFonts w:cstheme="minorHAnsi"/>
          <w:color w:val="000000"/>
        </w:rPr>
        <w:t>10.00</w:t>
      </w:r>
      <w:proofErr w:type="gramEnd"/>
      <w:r w:rsidR="0045018E">
        <w:rPr>
          <w:rFonts w:cstheme="minorHAnsi"/>
          <w:color w:val="000000"/>
        </w:rPr>
        <w:t xml:space="preserve"> </w:t>
      </w:r>
      <w:r w:rsidR="00226588">
        <w:rPr>
          <w:rFonts w:cstheme="minorHAnsi"/>
          <w:color w:val="000000"/>
        </w:rPr>
        <w:t xml:space="preserve">  </w:t>
      </w:r>
      <w:r w:rsidR="00226588">
        <w:rPr>
          <w:rFonts w:cstheme="minorHAnsi"/>
          <w:color w:val="000000"/>
        </w:rPr>
        <w:tab/>
        <w:t xml:space="preserve"> </w:t>
      </w:r>
    </w:p>
    <w:p w:rsidR="00536C9A" w:rsidRPr="00536C9A" w:rsidRDefault="00536C9A" w:rsidP="00536C9A">
      <w:pPr>
        <w:rPr>
          <w:rFonts w:cstheme="minorHAnsi"/>
          <w:color w:val="000000"/>
        </w:rPr>
      </w:pPr>
      <w:r w:rsidRPr="00536C9A">
        <w:rPr>
          <w:rFonts w:cstheme="minorHAnsi"/>
          <w:color w:val="000000"/>
        </w:rPr>
        <w:t xml:space="preserve">mean      </w:t>
      </w:r>
      <w:r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proofErr w:type="gramStart"/>
      <w:r w:rsidR="00BC02CB">
        <w:rPr>
          <w:rFonts w:cstheme="minorHAnsi"/>
          <w:color w:val="000000"/>
        </w:rPr>
        <w:tab/>
      </w:r>
      <w:r w:rsidR="0045018E">
        <w:rPr>
          <w:rFonts w:cstheme="minorHAnsi"/>
          <w:color w:val="000000"/>
        </w:rPr>
        <w:t xml:space="preserve">  </w:t>
      </w:r>
      <w:r w:rsidRPr="00536C9A">
        <w:rPr>
          <w:rFonts w:cstheme="minorHAnsi"/>
          <w:color w:val="000000"/>
        </w:rPr>
        <w:t>42.20</w:t>
      </w:r>
      <w:proofErr w:type="gramEnd"/>
      <w:r w:rsidR="0045018E">
        <w:rPr>
          <w:rFonts w:cstheme="minorHAnsi"/>
          <w:color w:val="000000"/>
        </w:rPr>
        <w:t xml:space="preserve"> </w:t>
      </w:r>
      <w:r w:rsidR="00226588">
        <w:rPr>
          <w:rFonts w:cstheme="minorHAnsi"/>
          <w:color w:val="000000"/>
        </w:rPr>
        <w:tab/>
      </w:r>
      <w:r w:rsidR="00DE09C0">
        <w:rPr>
          <w:rFonts w:cstheme="minorHAnsi"/>
          <w:color w:val="000000"/>
        </w:rPr>
        <w:t xml:space="preserve"> </w:t>
      </w:r>
      <w:r w:rsidR="00226588">
        <w:rPr>
          <w:rFonts w:cstheme="minorHAnsi"/>
          <w:color w:val="000000"/>
        </w:rPr>
        <w:tab/>
      </w:r>
    </w:p>
    <w:p w:rsidR="00536C9A" w:rsidRPr="00536C9A" w:rsidRDefault="00536C9A" w:rsidP="00536C9A">
      <w:pPr>
        <w:rPr>
          <w:rFonts w:cstheme="minorHAnsi"/>
          <w:color w:val="000000"/>
        </w:rPr>
      </w:pPr>
      <w:proofErr w:type="spellStart"/>
      <w:r w:rsidRPr="00536C9A">
        <w:rPr>
          <w:rFonts w:cstheme="minorHAnsi"/>
          <w:color w:val="000000"/>
        </w:rPr>
        <w:t>std</w:t>
      </w:r>
      <w:proofErr w:type="spellEnd"/>
      <w:r w:rsidRPr="00536C9A">
        <w:rPr>
          <w:rFonts w:cstheme="minorHAnsi"/>
          <w:color w:val="000000"/>
        </w:rPr>
        <w:t xml:space="preserve">      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proofErr w:type="gramStart"/>
      <w:r w:rsidR="00BC02CB">
        <w:rPr>
          <w:rFonts w:cstheme="minorHAnsi"/>
          <w:color w:val="000000"/>
        </w:rPr>
        <w:tab/>
      </w:r>
      <w:r w:rsidR="0045018E">
        <w:rPr>
          <w:rFonts w:cstheme="minorHAnsi"/>
          <w:color w:val="000000"/>
        </w:rPr>
        <w:t xml:space="preserve">  </w:t>
      </w:r>
      <w:r w:rsidRPr="00536C9A">
        <w:rPr>
          <w:rFonts w:cstheme="minorHAnsi"/>
          <w:color w:val="000000"/>
        </w:rPr>
        <w:t>69.29</w:t>
      </w:r>
      <w:proofErr w:type="gramEnd"/>
      <w:r w:rsidR="0045018E">
        <w:rPr>
          <w:rFonts w:cstheme="minorHAnsi"/>
          <w:color w:val="000000"/>
        </w:rPr>
        <w:t xml:space="preserve"> </w:t>
      </w:r>
      <w:r w:rsidR="00DE09C0">
        <w:rPr>
          <w:rFonts w:cstheme="minorHAnsi"/>
          <w:color w:val="000000"/>
        </w:rPr>
        <w:tab/>
      </w:r>
    </w:p>
    <w:p w:rsidR="00536C9A" w:rsidRPr="00536C9A" w:rsidRDefault="00536C9A" w:rsidP="00536C9A">
      <w:pPr>
        <w:rPr>
          <w:rFonts w:cstheme="minorHAnsi"/>
          <w:color w:val="000000"/>
        </w:rPr>
      </w:pPr>
      <w:r w:rsidRPr="00536C9A">
        <w:rPr>
          <w:rFonts w:cstheme="minorHAnsi"/>
          <w:color w:val="000000"/>
        </w:rPr>
        <w:t xml:space="preserve">min        </w:t>
      </w:r>
      <w:r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r w:rsidR="0045018E">
        <w:rPr>
          <w:rFonts w:cstheme="minorHAnsi"/>
          <w:color w:val="000000"/>
        </w:rPr>
        <w:t xml:space="preserve">   </w:t>
      </w:r>
      <w:r w:rsidRPr="00536C9A">
        <w:rPr>
          <w:rFonts w:cstheme="minorHAnsi"/>
          <w:color w:val="000000"/>
        </w:rPr>
        <w:t>1.00</w:t>
      </w:r>
      <w:r w:rsidR="0045018E">
        <w:rPr>
          <w:rFonts w:cstheme="minorHAnsi"/>
          <w:color w:val="000000"/>
        </w:rPr>
        <w:t xml:space="preserve"> </w:t>
      </w:r>
      <w:r w:rsidR="00DE09C0">
        <w:rPr>
          <w:rFonts w:cstheme="minorHAnsi"/>
          <w:color w:val="000000"/>
        </w:rPr>
        <w:tab/>
      </w:r>
    </w:p>
    <w:p w:rsidR="00536C9A" w:rsidRPr="00536C9A" w:rsidRDefault="00536C9A" w:rsidP="00536C9A">
      <w:pPr>
        <w:rPr>
          <w:rFonts w:cstheme="minorHAnsi"/>
          <w:color w:val="000000"/>
        </w:rPr>
      </w:pPr>
      <w:r w:rsidRPr="00536C9A">
        <w:rPr>
          <w:rFonts w:cstheme="minorHAnsi"/>
          <w:color w:val="000000"/>
        </w:rPr>
        <w:t xml:space="preserve">25%        </w:t>
      </w:r>
      <w:r w:rsidR="00BC02CB"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r w:rsidR="0045018E">
        <w:rPr>
          <w:rFonts w:cstheme="minorHAnsi"/>
          <w:color w:val="000000"/>
        </w:rPr>
        <w:t xml:space="preserve">   </w:t>
      </w:r>
      <w:r w:rsidRPr="00536C9A">
        <w:rPr>
          <w:rFonts w:cstheme="minorHAnsi"/>
          <w:color w:val="000000"/>
        </w:rPr>
        <w:t>5.00</w:t>
      </w:r>
      <w:r w:rsidR="0045018E">
        <w:rPr>
          <w:rFonts w:cstheme="minorHAnsi"/>
          <w:color w:val="000000"/>
        </w:rPr>
        <w:t xml:space="preserve"> </w:t>
      </w:r>
      <w:r w:rsidR="00DE09C0">
        <w:rPr>
          <w:rFonts w:cstheme="minorHAnsi"/>
          <w:color w:val="000000"/>
        </w:rPr>
        <w:tab/>
      </w:r>
    </w:p>
    <w:p w:rsidR="00536C9A" w:rsidRPr="00536C9A" w:rsidRDefault="00536C9A" w:rsidP="00536C9A">
      <w:pPr>
        <w:rPr>
          <w:rFonts w:cstheme="minorHAnsi"/>
          <w:color w:val="000000"/>
        </w:rPr>
      </w:pPr>
      <w:r w:rsidRPr="00536C9A">
        <w:rPr>
          <w:rFonts w:cstheme="minorHAnsi"/>
          <w:color w:val="000000"/>
        </w:rPr>
        <w:t xml:space="preserve">50%        </w:t>
      </w:r>
      <w:r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r w:rsidR="0045018E">
        <w:rPr>
          <w:rFonts w:cstheme="minorHAnsi"/>
          <w:color w:val="000000"/>
        </w:rPr>
        <w:t xml:space="preserve">   </w:t>
      </w:r>
      <w:r w:rsidRPr="00536C9A">
        <w:rPr>
          <w:rFonts w:cstheme="minorHAnsi"/>
          <w:color w:val="000000"/>
        </w:rPr>
        <w:t>8.00</w:t>
      </w:r>
      <w:r w:rsidR="0045018E">
        <w:rPr>
          <w:rFonts w:cstheme="minorHAnsi"/>
          <w:color w:val="000000"/>
        </w:rPr>
        <w:t xml:space="preserve"> </w:t>
      </w:r>
    </w:p>
    <w:p w:rsidR="00536C9A" w:rsidRPr="00536C9A" w:rsidRDefault="00536C9A" w:rsidP="00536C9A">
      <w:pPr>
        <w:rPr>
          <w:rFonts w:cstheme="minorHAnsi"/>
          <w:color w:val="000000"/>
        </w:rPr>
      </w:pPr>
      <w:r w:rsidRPr="00536C9A">
        <w:rPr>
          <w:rFonts w:cstheme="minorHAnsi"/>
          <w:color w:val="000000"/>
        </w:rPr>
        <w:t xml:space="preserve">75%       </w:t>
      </w:r>
      <w:r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r w:rsidRPr="00536C9A">
        <w:rPr>
          <w:rFonts w:cstheme="minorHAnsi"/>
          <w:color w:val="000000"/>
        </w:rPr>
        <w:t>25.50</w:t>
      </w:r>
      <w:r w:rsidR="0045018E">
        <w:rPr>
          <w:rFonts w:cstheme="minorHAnsi"/>
          <w:color w:val="000000"/>
        </w:rPr>
        <w:t xml:space="preserve"> </w:t>
      </w:r>
    </w:p>
    <w:p w:rsidR="00536C9A" w:rsidRDefault="00536C9A" w:rsidP="00536C9A">
      <w:pPr>
        <w:rPr>
          <w:rFonts w:cstheme="minorHAnsi"/>
          <w:color w:val="000000"/>
        </w:rPr>
      </w:pPr>
      <w:r w:rsidRPr="00536C9A">
        <w:rPr>
          <w:rFonts w:cstheme="minorHAnsi"/>
          <w:color w:val="000000"/>
        </w:rPr>
        <w:t xml:space="preserve">max     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="00BC02CB">
        <w:rPr>
          <w:rFonts w:cstheme="minorHAnsi"/>
          <w:color w:val="000000"/>
        </w:rPr>
        <w:tab/>
      </w:r>
      <w:r w:rsidR="0045018E">
        <w:rPr>
          <w:rFonts w:cstheme="minorHAnsi"/>
          <w:color w:val="000000"/>
        </w:rPr>
        <w:t xml:space="preserve">            </w:t>
      </w:r>
      <w:r w:rsidRPr="00536C9A">
        <w:rPr>
          <w:rFonts w:cstheme="minorHAnsi"/>
          <w:color w:val="000000"/>
        </w:rPr>
        <w:t>191.00</w:t>
      </w:r>
      <w:r w:rsidR="0045018E">
        <w:rPr>
          <w:rFonts w:cstheme="minorHAnsi"/>
          <w:color w:val="000000"/>
        </w:rPr>
        <w:t xml:space="preserve"> </w:t>
      </w:r>
    </w:p>
    <w:p w:rsidR="000A3732" w:rsidRDefault="000A3732" w:rsidP="00536C9A">
      <w:pPr>
        <w:rPr>
          <w:rFonts w:cstheme="minorHAnsi"/>
          <w:color w:val="000000"/>
        </w:rPr>
      </w:pPr>
    </w:p>
    <w:p w:rsidR="00B307E5" w:rsidRDefault="005841EE" w:rsidP="00761669">
      <w:pPr>
        <w:rPr>
          <w:rStyle w:val="Heading2Char"/>
          <w:rFonts w:asciiTheme="minorHAnsi" w:hAnsiTheme="minorHAnsi" w:cstheme="minorHAnsi"/>
        </w:rPr>
      </w:pPr>
      <w:r>
        <w:rPr>
          <w:rStyle w:val="Heading1Char"/>
          <w:sz w:val="28"/>
          <w:szCs w:val="28"/>
        </w:rPr>
        <w:lastRenderedPageBreak/>
        <w:t>Interesting</w:t>
      </w:r>
      <w:r w:rsidR="00DE09C0" w:rsidRPr="006E4DE3">
        <w:rPr>
          <w:rStyle w:val="Heading1Char"/>
          <w:sz w:val="28"/>
          <w:szCs w:val="28"/>
        </w:rPr>
        <w:t xml:space="preserve"> statistics</w:t>
      </w:r>
      <w:r w:rsidR="00DE09C0">
        <w:rPr>
          <w:rFonts w:cstheme="minorHAnsi"/>
          <w:color w:val="000000"/>
        </w:rPr>
        <w:t xml:space="preserve"> –</w:t>
      </w:r>
      <w:r w:rsidR="006B66B8">
        <w:rPr>
          <w:rFonts w:cstheme="minorHAnsi"/>
          <w:color w:val="000000"/>
        </w:rPr>
        <w:t xml:space="preserve"> </w:t>
      </w:r>
      <w:r w:rsidR="006B66B8" w:rsidRPr="00190753">
        <w:rPr>
          <w:rStyle w:val="Heading2Char"/>
          <w:rFonts w:asciiTheme="minorHAnsi" w:hAnsiTheme="minorHAnsi" w:cstheme="minorHAnsi"/>
        </w:rPr>
        <w:t>autho</w:t>
      </w:r>
      <w:r w:rsidR="004033A1">
        <w:rPr>
          <w:rStyle w:val="Heading2Char"/>
          <w:rFonts w:asciiTheme="minorHAnsi" w:hAnsiTheme="minorHAnsi" w:cstheme="minorHAnsi"/>
        </w:rPr>
        <w:t xml:space="preserve">r </w:t>
      </w:r>
    </w:p>
    <w:p w:rsidR="00DE09C0" w:rsidRDefault="00DE09C0" w:rsidP="0076166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 there </w:t>
      </w:r>
      <w:r w:rsidR="00E5297C">
        <w:rPr>
          <w:rFonts w:cstheme="minorHAnsi"/>
          <w:color w:val="000000"/>
        </w:rPr>
        <w:t>are</w:t>
      </w:r>
      <w:r>
        <w:rPr>
          <w:rFonts w:cstheme="minorHAnsi"/>
          <w:color w:val="000000"/>
        </w:rPr>
        <w:t xml:space="preserve"> 10 authors</w:t>
      </w:r>
    </w:p>
    <w:p w:rsidR="00DE09C0" w:rsidRDefault="00DE09C0" w:rsidP="0076166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- the average commits per author was 42 commits but noticeably there was high variance as the standard deviation was approx. 69 </w:t>
      </w:r>
      <w:r w:rsidR="00515278">
        <w:rPr>
          <w:rFonts w:cstheme="minorHAnsi"/>
          <w:color w:val="000000"/>
        </w:rPr>
        <w:t>whilst</w:t>
      </w:r>
      <w:r>
        <w:rPr>
          <w:rFonts w:cstheme="minorHAnsi"/>
          <w:color w:val="000000"/>
        </w:rPr>
        <w:t xml:space="preserve"> the minimum number of commits by </w:t>
      </w:r>
      <w:r w:rsidR="003A13BA">
        <w:rPr>
          <w:rFonts w:cstheme="minorHAnsi"/>
          <w:color w:val="000000"/>
        </w:rPr>
        <w:t>an</w:t>
      </w:r>
      <w:r>
        <w:rPr>
          <w:rFonts w:cstheme="minorHAnsi"/>
          <w:color w:val="000000"/>
        </w:rPr>
        <w:t xml:space="preserve"> author (</w:t>
      </w:r>
      <w:proofErr w:type="spellStart"/>
      <w:proofErr w:type="gramStart"/>
      <w:r w:rsidRPr="007F0C1F">
        <w:rPr>
          <w:rFonts w:cstheme="minorHAnsi"/>
          <w:color w:val="000000"/>
          <w:shd w:val="clear" w:color="auto" w:fill="EEEEEE"/>
        </w:rPr>
        <w:t>murari.krishnan</w:t>
      </w:r>
      <w:proofErr w:type="spellEnd"/>
      <w:proofErr w:type="gramEnd"/>
      <w:r>
        <w:rPr>
          <w:rFonts w:cstheme="minorHAnsi"/>
          <w:color w:val="000000"/>
        </w:rPr>
        <w:t xml:space="preserve"> ) was 1 </w:t>
      </w:r>
      <w:r w:rsidR="00515278">
        <w:rPr>
          <w:rFonts w:cstheme="minorHAnsi"/>
          <w:color w:val="000000"/>
        </w:rPr>
        <w:t xml:space="preserve">and </w:t>
      </w:r>
      <w:r>
        <w:rPr>
          <w:rFonts w:cstheme="minorHAnsi"/>
          <w:color w:val="000000"/>
        </w:rPr>
        <w:t>the leading author (</w:t>
      </w:r>
      <w:r w:rsidRPr="007F0C1F">
        <w:rPr>
          <w:rFonts w:cstheme="minorHAnsi"/>
          <w:color w:val="000000"/>
          <w:shd w:val="clear" w:color="auto" w:fill="EEEEEE"/>
        </w:rPr>
        <w:t>Thomas</w:t>
      </w:r>
      <w:r>
        <w:rPr>
          <w:rFonts w:cstheme="minorHAnsi"/>
          <w:color w:val="000000"/>
          <w:shd w:val="clear" w:color="auto" w:fill="EEEEEE"/>
        </w:rPr>
        <w:t xml:space="preserve">) had the maximum </w:t>
      </w:r>
      <w:r w:rsidR="00CF5BB3">
        <w:rPr>
          <w:rFonts w:cstheme="minorHAnsi"/>
          <w:color w:val="000000"/>
          <w:shd w:val="clear" w:color="auto" w:fill="EEEEEE"/>
        </w:rPr>
        <w:t xml:space="preserve">number of </w:t>
      </w:r>
      <w:r w:rsidR="00EF5742">
        <w:rPr>
          <w:rFonts w:cstheme="minorHAnsi"/>
          <w:color w:val="000000"/>
          <w:shd w:val="clear" w:color="auto" w:fill="EEEEEE"/>
        </w:rPr>
        <w:t>commits</w:t>
      </w:r>
      <w:r w:rsidR="00520199">
        <w:rPr>
          <w:rFonts w:cstheme="minorHAnsi"/>
          <w:color w:val="000000"/>
          <w:shd w:val="clear" w:color="auto" w:fill="EEEEEE"/>
        </w:rPr>
        <w:t>,</w:t>
      </w:r>
      <w:r w:rsidR="00EF5742">
        <w:rPr>
          <w:rFonts w:cstheme="minorHAnsi"/>
          <w:color w:val="000000"/>
          <w:shd w:val="clear" w:color="auto" w:fill="EEEEEE"/>
        </w:rPr>
        <w:t xml:space="preserve"> </w:t>
      </w:r>
      <w:r w:rsidR="00515278">
        <w:rPr>
          <w:rFonts w:cstheme="minorHAnsi"/>
          <w:color w:val="000000"/>
          <w:shd w:val="clear" w:color="auto" w:fill="EEEEEE"/>
        </w:rPr>
        <w:t>191.</w:t>
      </w:r>
    </w:p>
    <w:p w:rsidR="00DE09C0" w:rsidRDefault="00EF4A17" w:rsidP="0076166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See </w:t>
      </w:r>
      <w:r w:rsidR="00540673">
        <w:rPr>
          <w:rFonts w:cstheme="minorHAnsi"/>
          <w:color w:val="000000"/>
        </w:rPr>
        <w:t xml:space="preserve">Python generated </w:t>
      </w:r>
      <w:r>
        <w:rPr>
          <w:rFonts w:cstheme="minorHAnsi"/>
          <w:color w:val="000000"/>
        </w:rPr>
        <w:t xml:space="preserve">table </w:t>
      </w:r>
      <w:r w:rsidR="00131341">
        <w:rPr>
          <w:rFonts w:cstheme="minorHAnsi"/>
          <w:color w:val="000000"/>
        </w:rPr>
        <w:t xml:space="preserve">and graph </w:t>
      </w:r>
      <w:r>
        <w:rPr>
          <w:rFonts w:cstheme="minorHAnsi"/>
          <w:color w:val="000000"/>
        </w:rPr>
        <w:t xml:space="preserve">below for further details </w:t>
      </w:r>
      <w:r w:rsidR="00EF5742">
        <w:rPr>
          <w:rFonts w:cstheme="minorHAnsi"/>
          <w:color w:val="000000"/>
        </w:rPr>
        <w:t xml:space="preserve">of author commit activity </w:t>
      </w:r>
      <w:r>
        <w:rPr>
          <w:rFonts w:cstheme="minorHAnsi"/>
          <w:color w:val="000000"/>
        </w:rPr>
        <w:t>-</w:t>
      </w:r>
      <w:r w:rsidR="00DE09C0">
        <w:rPr>
          <w:rFonts w:cstheme="minorHAnsi"/>
          <w:color w:val="000000"/>
        </w:rPr>
        <w:tab/>
      </w:r>
    </w:p>
    <w:p w:rsidR="007F0C1F" w:rsidRPr="00DC5FFD" w:rsidRDefault="007F0C1F" w:rsidP="007F0C1F">
      <w:pPr>
        <w:rPr>
          <w:rFonts w:cstheme="minorHAnsi"/>
          <w:color w:val="000000"/>
          <w:sz w:val="20"/>
          <w:szCs w:val="20"/>
          <w:shd w:val="clear" w:color="auto" w:fill="EEEEEE"/>
        </w:rPr>
      </w:pP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Thomas                                             </w:t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="002C6AE0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>191</w:t>
      </w:r>
    </w:p>
    <w:p w:rsidR="007F0C1F" w:rsidRPr="00DC5FFD" w:rsidRDefault="007F0C1F" w:rsidP="007F0C1F">
      <w:pPr>
        <w:rPr>
          <w:rFonts w:cstheme="minorHAnsi"/>
          <w:color w:val="000000"/>
          <w:sz w:val="20"/>
          <w:szCs w:val="20"/>
          <w:shd w:val="clear" w:color="auto" w:fill="EEEEEE"/>
        </w:rPr>
      </w:pP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Jimmy                                              </w:t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="002C6AE0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>152</w:t>
      </w:r>
    </w:p>
    <w:p w:rsidR="007F0C1F" w:rsidRPr="00DC5FFD" w:rsidRDefault="007F0C1F" w:rsidP="007F0C1F">
      <w:pPr>
        <w:rPr>
          <w:rFonts w:cstheme="minorHAnsi"/>
          <w:color w:val="000000"/>
          <w:sz w:val="20"/>
          <w:szCs w:val="20"/>
          <w:shd w:val="clear" w:color="auto" w:fill="EEEEEE"/>
        </w:rPr>
      </w:pP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Vincent                                             </w:t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proofErr w:type="gramStart"/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  <w:t xml:space="preserve">  </w:t>
      </w:r>
      <w:r w:rsidR="002C6AE0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proofErr w:type="gramEnd"/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>26</w:t>
      </w:r>
    </w:p>
    <w:p w:rsidR="007F0C1F" w:rsidRPr="00DC5FFD" w:rsidRDefault="007F0C1F" w:rsidP="007F0C1F">
      <w:pPr>
        <w:rPr>
          <w:rFonts w:cstheme="minorHAnsi"/>
          <w:color w:val="000000"/>
          <w:sz w:val="20"/>
          <w:szCs w:val="20"/>
          <w:shd w:val="clear" w:color="auto" w:fill="EEEEEE"/>
        </w:rPr>
      </w:pP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/OU=Domain Control Validated/CN=svn.company.net     </w:t>
      </w:r>
      <w:r w:rsidR="002C6AE0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>24</w:t>
      </w:r>
    </w:p>
    <w:p w:rsidR="007F0C1F" w:rsidRPr="00DC5FFD" w:rsidRDefault="007F0C1F" w:rsidP="007F0C1F">
      <w:pPr>
        <w:rPr>
          <w:rFonts w:cstheme="minorHAnsi"/>
          <w:color w:val="000000"/>
          <w:sz w:val="20"/>
          <w:szCs w:val="20"/>
          <w:shd w:val="clear" w:color="auto" w:fill="EEEEEE"/>
        </w:rPr>
      </w:pP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ajon0002                                             </w:t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  <w:t xml:space="preserve">    </w:t>
      </w:r>
      <w:r w:rsidR="002C6AE0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>9</w:t>
      </w:r>
    </w:p>
    <w:p w:rsidR="007F0C1F" w:rsidRPr="00DC5FFD" w:rsidRDefault="007F0C1F" w:rsidP="007F0C1F">
      <w:pPr>
        <w:rPr>
          <w:rFonts w:cstheme="minorHAnsi"/>
          <w:color w:val="000000"/>
          <w:sz w:val="20"/>
          <w:szCs w:val="20"/>
          <w:shd w:val="clear" w:color="auto" w:fill="EEEEEE"/>
        </w:rPr>
      </w:pP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Freddie                                              </w:t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  <w:t xml:space="preserve"> </w:t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  <w:t xml:space="preserve">    </w:t>
      </w:r>
      <w:r w:rsidR="002C6AE0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>7</w:t>
      </w:r>
    </w:p>
    <w:p w:rsidR="007F0C1F" w:rsidRPr="00DC5FFD" w:rsidRDefault="007F0C1F" w:rsidP="007F0C1F">
      <w:pPr>
        <w:rPr>
          <w:rFonts w:cstheme="minorHAnsi"/>
          <w:color w:val="000000"/>
          <w:sz w:val="20"/>
          <w:szCs w:val="20"/>
          <w:shd w:val="clear" w:color="auto" w:fill="EEEEEE"/>
        </w:rPr>
      </w:pP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Alan                                                </w:t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  <w:t xml:space="preserve">    </w:t>
      </w:r>
      <w:r w:rsidR="002C6AE0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>5</w:t>
      </w:r>
    </w:p>
    <w:p w:rsidR="007F0C1F" w:rsidRPr="00DC5FFD" w:rsidRDefault="007F0C1F" w:rsidP="007F0C1F">
      <w:pPr>
        <w:rPr>
          <w:rFonts w:cstheme="minorHAnsi"/>
          <w:color w:val="000000"/>
          <w:sz w:val="20"/>
          <w:szCs w:val="20"/>
          <w:shd w:val="clear" w:color="auto" w:fill="EEEEEE"/>
        </w:rPr>
      </w:pP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Nicky                                                </w:t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  <w:t xml:space="preserve">   </w:t>
      </w:r>
      <w:r w:rsidR="002C6AE0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 5</w:t>
      </w:r>
    </w:p>
    <w:p w:rsidR="00DC5FFD" w:rsidRPr="00DC5FFD" w:rsidRDefault="007F0C1F" w:rsidP="007F0C1F">
      <w:pPr>
        <w:rPr>
          <w:rFonts w:cstheme="minorHAnsi"/>
          <w:color w:val="000000"/>
          <w:sz w:val="20"/>
          <w:szCs w:val="20"/>
          <w:shd w:val="clear" w:color="auto" w:fill="EEEEEE"/>
        </w:rPr>
      </w:pP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Dave                                                 </w:t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  <w:t xml:space="preserve">   </w:t>
      </w:r>
      <w:r w:rsidR="002C6AE0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 2</w:t>
      </w:r>
    </w:p>
    <w:p w:rsidR="007F0C1F" w:rsidRDefault="007F0C1F" w:rsidP="007F0C1F">
      <w:pPr>
        <w:rPr>
          <w:rFonts w:cstheme="minorHAnsi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>murari.krishnan</w:t>
      </w:r>
      <w:proofErr w:type="spellEnd"/>
      <w:proofErr w:type="gramEnd"/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 xml:space="preserve">                                      </w:t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ab/>
        <w:t xml:space="preserve">    </w:t>
      </w:r>
      <w:r w:rsidR="002C6AE0">
        <w:rPr>
          <w:rFonts w:cstheme="minorHAnsi"/>
          <w:color w:val="000000"/>
          <w:sz w:val="20"/>
          <w:szCs w:val="20"/>
          <w:shd w:val="clear" w:color="auto" w:fill="EEEEEE"/>
        </w:rPr>
        <w:tab/>
        <w:t xml:space="preserve"> </w:t>
      </w:r>
      <w:r w:rsidRPr="00DC5FFD">
        <w:rPr>
          <w:rFonts w:cstheme="minorHAnsi"/>
          <w:color w:val="000000"/>
          <w:sz w:val="20"/>
          <w:szCs w:val="20"/>
          <w:shd w:val="clear" w:color="auto" w:fill="EEEEEE"/>
        </w:rPr>
        <w:t>1</w:t>
      </w:r>
    </w:p>
    <w:p w:rsidR="00DC5FFD" w:rsidRPr="00DC5FFD" w:rsidRDefault="00DC5FFD" w:rsidP="007F0C1F">
      <w:pPr>
        <w:rPr>
          <w:rFonts w:cstheme="minorHAnsi"/>
          <w:color w:val="000000"/>
          <w:sz w:val="20"/>
          <w:szCs w:val="20"/>
          <w:shd w:val="clear" w:color="auto" w:fill="EEEEEE"/>
        </w:rPr>
      </w:pPr>
    </w:p>
    <w:p w:rsidR="00DC5FFD" w:rsidRDefault="00DC5FFD" w:rsidP="007F0C1F">
      <w:pPr>
        <w:rPr>
          <w:rFonts w:cstheme="minorHAnsi"/>
          <w:color w:val="000000"/>
          <w:shd w:val="clear" w:color="auto" w:fill="EEEEEE"/>
        </w:rPr>
      </w:pPr>
      <w:r>
        <w:rPr>
          <w:noProof/>
        </w:rPr>
        <w:drawing>
          <wp:inline distT="0" distB="0" distL="0" distR="0" wp14:anchorId="3A1481FD" wp14:editId="3FCB8CF8">
            <wp:extent cx="611505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6059" cy="36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F6" w:rsidRDefault="000B04F6" w:rsidP="000B04F6">
      <w:pPr>
        <w:rPr>
          <w:rFonts w:cstheme="minorHAnsi"/>
          <w:color w:val="000000"/>
        </w:rPr>
      </w:pPr>
      <w:r w:rsidRPr="00190753">
        <w:rPr>
          <w:rStyle w:val="Heading2Char"/>
          <w:rFonts w:asciiTheme="minorHAnsi" w:hAnsiTheme="minorHAnsi" w:cstheme="minorHAnsi"/>
        </w:rPr>
        <w:lastRenderedPageBreak/>
        <w:t xml:space="preserve">Variable Name: </w:t>
      </w:r>
      <w:r w:rsidR="008A62AC">
        <w:rPr>
          <w:rStyle w:val="Heading2Char"/>
          <w:rFonts w:asciiTheme="minorHAnsi" w:hAnsiTheme="minorHAnsi" w:cstheme="minorHAnsi"/>
        </w:rPr>
        <w:t xml:space="preserve">  </w:t>
      </w:r>
      <w:r>
        <w:rPr>
          <w:rStyle w:val="Heading2Char"/>
          <w:rFonts w:asciiTheme="minorHAnsi" w:hAnsiTheme="minorHAnsi" w:cstheme="minorHAnsi"/>
        </w:rPr>
        <w:t>time</w:t>
      </w:r>
      <w:r w:rsidR="00B307E5">
        <w:rPr>
          <w:rStyle w:val="Heading2Char"/>
          <w:rFonts w:asciiTheme="minorHAnsi" w:hAnsiTheme="minorHAnsi" w:cstheme="minorHAnsi"/>
        </w:rPr>
        <w:t xml:space="preserve"> </w:t>
      </w:r>
    </w:p>
    <w:p w:rsidR="00F9747F" w:rsidRDefault="00F9747F" w:rsidP="00F9747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See </w:t>
      </w:r>
      <w:r w:rsidR="00342C60">
        <w:rPr>
          <w:rFonts w:cstheme="minorHAnsi"/>
          <w:color w:val="000000"/>
        </w:rPr>
        <w:t xml:space="preserve">Python generated </w:t>
      </w:r>
      <w:r>
        <w:rPr>
          <w:rFonts w:cstheme="minorHAnsi"/>
          <w:color w:val="000000"/>
        </w:rPr>
        <w:t>table and graph below for further time Slot commit details -</w:t>
      </w:r>
      <w:r>
        <w:rPr>
          <w:rFonts w:cstheme="minorHAnsi"/>
          <w:color w:val="000000"/>
        </w:rPr>
        <w:tab/>
      </w:r>
    </w:p>
    <w:p w:rsidR="00F9747F" w:rsidRPr="00643B80" w:rsidRDefault="00F9747F" w:rsidP="00F9747F">
      <w:pPr>
        <w:pStyle w:val="Heading1"/>
        <w:rPr>
          <w:sz w:val="28"/>
          <w:szCs w:val="28"/>
        </w:rPr>
      </w:pPr>
      <w:r w:rsidRPr="00643B80">
        <w:rPr>
          <w:sz w:val="28"/>
          <w:szCs w:val="28"/>
        </w:rPr>
        <w:t xml:space="preserve">Time Slot </w:t>
      </w:r>
      <w:r w:rsidRPr="00643B80">
        <w:rPr>
          <w:sz w:val="28"/>
          <w:szCs w:val="28"/>
        </w:rPr>
        <w:tab/>
      </w:r>
      <w:r w:rsidRPr="00643B80">
        <w:rPr>
          <w:sz w:val="28"/>
          <w:szCs w:val="28"/>
        </w:rPr>
        <w:tab/>
      </w:r>
      <w:r w:rsidRPr="00643B80">
        <w:rPr>
          <w:sz w:val="28"/>
          <w:szCs w:val="28"/>
        </w:rPr>
        <w:tab/>
      </w:r>
      <w:r w:rsidRPr="00643B80">
        <w:rPr>
          <w:sz w:val="28"/>
          <w:szCs w:val="28"/>
        </w:rPr>
        <w:tab/>
        <w:t>Number of Commits</w:t>
      </w:r>
    </w:p>
    <w:p w:rsidR="00C93B4A" w:rsidRPr="00C93B4A" w:rsidRDefault="00C93B4A" w:rsidP="00C93B4A">
      <w:pPr>
        <w:rPr>
          <w:rFonts w:cstheme="minorHAnsi"/>
          <w:color w:val="000000"/>
        </w:rPr>
      </w:pPr>
      <w:r w:rsidRPr="00C93B4A">
        <w:rPr>
          <w:rFonts w:cstheme="minorHAnsi"/>
          <w:color w:val="000000"/>
        </w:rPr>
        <w:t>05:00:01 to 07:00:00:</w:t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Pr="00C93B4A">
        <w:rPr>
          <w:rFonts w:cstheme="minorHAnsi"/>
          <w:color w:val="000000"/>
        </w:rPr>
        <w:t xml:space="preserve"> 4</w:t>
      </w:r>
    </w:p>
    <w:p w:rsidR="00C93B4A" w:rsidRPr="00C93B4A" w:rsidRDefault="00C93B4A" w:rsidP="00C93B4A">
      <w:pPr>
        <w:rPr>
          <w:rFonts w:cstheme="minorHAnsi"/>
          <w:color w:val="000000"/>
        </w:rPr>
      </w:pPr>
      <w:r w:rsidRPr="00C93B4A">
        <w:rPr>
          <w:rFonts w:cstheme="minorHAnsi"/>
          <w:color w:val="000000"/>
        </w:rPr>
        <w:t xml:space="preserve">19:00:01 to 21:00:00: </w:t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  <w:t xml:space="preserve"> </w:t>
      </w:r>
      <w:r w:rsidRPr="00C93B4A">
        <w:rPr>
          <w:rFonts w:cstheme="minorHAnsi"/>
          <w:color w:val="000000"/>
        </w:rPr>
        <w:t>4</w:t>
      </w:r>
    </w:p>
    <w:p w:rsidR="00C93B4A" w:rsidRPr="00C93B4A" w:rsidRDefault="00C93B4A" w:rsidP="00C93B4A">
      <w:pPr>
        <w:rPr>
          <w:rFonts w:cstheme="minorHAnsi"/>
          <w:color w:val="000000"/>
        </w:rPr>
      </w:pPr>
      <w:r w:rsidRPr="00C93B4A">
        <w:rPr>
          <w:rFonts w:cstheme="minorHAnsi"/>
          <w:color w:val="000000"/>
        </w:rPr>
        <w:t xml:space="preserve">17:00:01 to 19:00:00: </w:t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  <w:t xml:space="preserve"> </w:t>
      </w:r>
      <w:r w:rsidRPr="00C93B4A">
        <w:rPr>
          <w:rFonts w:cstheme="minorHAnsi"/>
          <w:color w:val="000000"/>
        </w:rPr>
        <w:t>6</w:t>
      </w:r>
    </w:p>
    <w:p w:rsidR="00C93B4A" w:rsidRPr="00C93B4A" w:rsidRDefault="00C93B4A" w:rsidP="00C93B4A">
      <w:pPr>
        <w:rPr>
          <w:rFonts w:cstheme="minorHAnsi"/>
          <w:color w:val="000000"/>
        </w:rPr>
      </w:pPr>
      <w:r w:rsidRPr="00C93B4A">
        <w:rPr>
          <w:rFonts w:cstheme="minorHAnsi"/>
          <w:color w:val="000000"/>
        </w:rPr>
        <w:t>07:00:01 to 09:00:00:</w:t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Pr="00C93B4A">
        <w:rPr>
          <w:rFonts w:cstheme="minorHAnsi"/>
          <w:color w:val="000000"/>
        </w:rPr>
        <w:t xml:space="preserve"> 14</w:t>
      </w:r>
    </w:p>
    <w:p w:rsidR="00C93B4A" w:rsidRPr="00C93B4A" w:rsidRDefault="00C93B4A" w:rsidP="00C93B4A">
      <w:pPr>
        <w:rPr>
          <w:rFonts w:cstheme="minorHAnsi"/>
          <w:color w:val="000000"/>
        </w:rPr>
      </w:pPr>
      <w:r w:rsidRPr="00C93B4A">
        <w:rPr>
          <w:rFonts w:cstheme="minorHAnsi"/>
          <w:color w:val="000000"/>
        </w:rPr>
        <w:t>09:00:01 to 11:00:00:</w:t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Pr="00C93B4A">
        <w:rPr>
          <w:rFonts w:cstheme="minorHAnsi"/>
          <w:color w:val="000000"/>
        </w:rPr>
        <w:t xml:space="preserve"> 63</w:t>
      </w:r>
    </w:p>
    <w:p w:rsidR="00C93B4A" w:rsidRPr="00C93B4A" w:rsidRDefault="00C93B4A" w:rsidP="00C93B4A">
      <w:pPr>
        <w:rPr>
          <w:rFonts w:cstheme="minorHAnsi"/>
          <w:color w:val="000000"/>
        </w:rPr>
      </w:pPr>
      <w:r w:rsidRPr="00C93B4A">
        <w:rPr>
          <w:rFonts w:cstheme="minorHAnsi"/>
          <w:color w:val="000000"/>
        </w:rPr>
        <w:t>11:00:01 to 13:00:00:</w:t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Pr="00C93B4A">
        <w:rPr>
          <w:rFonts w:cstheme="minorHAnsi"/>
          <w:color w:val="000000"/>
        </w:rPr>
        <w:t xml:space="preserve"> 88</w:t>
      </w:r>
    </w:p>
    <w:p w:rsidR="00C93B4A" w:rsidRPr="00C93B4A" w:rsidRDefault="00C93B4A" w:rsidP="00C93B4A">
      <w:pPr>
        <w:rPr>
          <w:rFonts w:cstheme="minorHAnsi"/>
          <w:color w:val="000000"/>
        </w:rPr>
      </w:pPr>
      <w:r w:rsidRPr="00C93B4A">
        <w:rPr>
          <w:rFonts w:cstheme="minorHAnsi"/>
          <w:color w:val="000000"/>
        </w:rPr>
        <w:t>15:00:01 to 17:00:00:</w:t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Pr="00C93B4A">
        <w:rPr>
          <w:rFonts w:cstheme="minorHAnsi"/>
          <w:color w:val="000000"/>
        </w:rPr>
        <w:t xml:space="preserve"> 91</w:t>
      </w:r>
    </w:p>
    <w:p w:rsidR="0013727F" w:rsidRDefault="00C93B4A" w:rsidP="0013727F">
      <w:pPr>
        <w:rPr>
          <w:rFonts w:cstheme="minorHAnsi"/>
          <w:color w:val="000000"/>
        </w:rPr>
      </w:pPr>
      <w:r w:rsidRPr="00C93B4A">
        <w:rPr>
          <w:rFonts w:cstheme="minorHAnsi"/>
          <w:color w:val="000000"/>
        </w:rPr>
        <w:t>13:00:01 to 15:00:00:</w:t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="00F9747F">
        <w:rPr>
          <w:rFonts w:cstheme="minorHAnsi"/>
          <w:color w:val="000000"/>
        </w:rPr>
        <w:tab/>
      </w:r>
      <w:r w:rsidRPr="00C93B4A">
        <w:rPr>
          <w:rFonts w:cstheme="minorHAnsi"/>
          <w:color w:val="000000"/>
        </w:rPr>
        <w:t xml:space="preserve"> 152</w:t>
      </w:r>
    </w:p>
    <w:p w:rsidR="00DC5FFD" w:rsidRDefault="00DC5FFD" w:rsidP="007F0C1F">
      <w:pPr>
        <w:rPr>
          <w:rFonts w:cstheme="minorHAnsi"/>
          <w:color w:val="000000"/>
          <w:shd w:val="clear" w:color="auto" w:fill="EEEEEE"/>
        </w:rPr>
      </w:pPr>
    </w:p>
    <w:p w:rsidR="00A963F4" w:rsidRDefault="00F9747F" w:rsidP="00761669">
      <w:pPr>
        <w:rPr>
          <w:rFonts w:cstheme="minorHAnsi"/>
          <w:color w:val="000000"/>
          <w:shd w:val="clear" w:color="auto" w:fill="EEEEEE"/>
        </w:rPr>
      </w:pPr>
      <w:r>
        <w:rPr>
          <w:noProof/>
        </w:rPr>
        <w:drawing>
          <wp:inline distT="0" distB="0" distL="0" distR="0" wp14:anchorId="04F72E82" wp14:editId="19BFF4D1">
            <wp:extent cx="5943600" cy="3725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7F" w:rsidRDefault="00F9747F" w:rsidP="00761669">
      <w:pPr>
        <w:rPr>
          <w:rFonts w:cstheme="minorHAnsi"/>
          <w:color w:val="000000"/>
          <w:shd w:val="clear" w:color="auto" w:fill="EEEEEE"/>
        </w:rPr>
      </w:pPr>
    </w:p>
    <w:p w:rsidR="0033279C" w:rsidRDefault="0033279C" w:rsidP="00F9747F">
      <w:pPr>
        <w:rPr>
          <w:rStyle w:val="Heading1Char"/>
          <w:sz w:val="28"/>
          <w:szCs w:val="28"/>
        </w:rPr>
      </w:pPr>
    </w:p>
    <w:p w:rsidR="00F9747F" w:rsidRDefault="001F2E0F" w:rsidP="00F9747F">
      <w:pPr>
        <w:rPr>
          <w:rFonts w:cstheme="minorHAnsi"/>
          <w:color w:val="000000"/>
        </w:rPr>
      </w:pPr>
      <w:r>
        <w:rPr>
          <w:rStyle w:val="Heading1Char"/>
          <w:sz w:val="28"/>
          <w:szCs w:val="28"/>
        </w:rPr>
        <w:lastRenderedPageBreak/>
        <w:t>Interesting</w:t>
      </w:r>
      <w:r w:rsidR="00F9747F" w:rsidRPr="006E4DE3">
        <w:rPr>
          <w:rStyle w:val="Heading1Char"/>
          <w:sz w:val="28"/>
          <w:szCs w:val="28"/>
        </w:rPr>
        <w:t xml:space="preserve"> statistics</w:t>
      </w:r>
      <w:r w:rsidR="00F9747F">
        <w:rPr>
          <w:rFonts w:cstheme="minorHAnsi"/>
          <w:color w:val="000000"/>
        </w:rPr>
        <w:t xml:space="preserve"> – </w:t>
      </w:r>
      <w:r w:rsidR="00F9747F">
        <w:rPr>
          <w:rStyle w:val="Heading2Char"/>
          <w:rFonts w:asciiTheme="minorHAnsi" w:hAnsiTheme="minorHAnsi" w:cstheme="minorHAnsi"/>
        </w:rPr>
        <w:t>time</w:t>
      </w:r>
      <w:r w:rsidR="00F9747F">
        <w:rPr>
          <w:rFonts w:cstheme="minorHAnsi"/>
          <w:color w:val="000000"/>
        </w:rPr>
        <w:t xml:space="preserve"> –</w:t>
      </w:r>
    </w:p>
    <w:p w:rsidR="00F9747F" w:rsidRDefault="00F9747F" w:rsidP="00F9747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Time was divided into bins of 2 hourly slots </w:t>
      </w:r>
    </w:p>
    <w:p w:rsidR="00F9747F" w:rsidRDefault="00F9747F" w:rsidP="00F9747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plot above indicates that the busiest time slot by far for authors commits was between 13:00 and 15:00 </w:t>
      </w:r>
    </w:p>
    <w:p w:rsidR="00F9747F" w:rsidRDefault="00F9747F" w:rsidP="00F9747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 same number of commits (4) were completed by the early birds between 5:00 and 7:00 a.m. and the night owls between 19:00 and 21:00 p.m.</w:t>
      </w:r>
    </w:p>
    <w:p w:rsidR="00CF7180" w:rsidRPr="00CF7180" w:rsidRDefault="00C67062" w:rsidP="00CF718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Misc. Interesting Statistics </w:t>
      </w:r>
      <w:r w:rsidR="00CF7180" w:rsidRPr="00CF7180">
        <w:rPr>
          <w:sz w:val="28"/>
          <w:szCs w:val="28"/>
        </w:rPr>
        <w:t>–</w:t>
      </w:r>
    </w:p>
    <w:p w:rsidR="00CF7180" w:rsidRPr="00CF7180" w:rsidRDefault="00CF7180" w:rsidP="00CF7180">
      <w:pPr>
        <w:pStyle w:val="Heading1"/>
        <w:rPr>
          <w:sz w:val="28"/>
          <w:szCs w:val="28"/>
        </w:rPr>
      </w:pPr>
      <w:proofErr w:type="gramStart"/>
      <w:r w:rsidRPr="00CF7180">
        <w:rPr>
          <w:sz w:val="28"/>
          <w:szCs w:val="28"/>
        </w:rPr>
        <w:t xml:space="preserve">Author </w:t>
      </w:r>
      <w:r w:rsidR="00FB28EA">
        <w:rPr>
          <w:sz w:val="28"/>
          <w:szCs w:val="28"/>
        </w:rPr>
        <w:t xml:space="preserve"> who</w:t>
      </w:r>
      <w:proofErr w:type="gramEnd"/>
      <w:r w:rsidR="00FB28EA">
        <w:rPr>
          <w:sz w:val="28"/>
          <w:szCs w:val="28"/>
        </w:rPr>
        <w:t xml:space="preserve"> committed most</w:t>
      </w:r>
      <w:r w:rsidR="00321354">
        <w:rPr>
          <w:sz w:val="28"/>
          <w:szCs w:val="28"/>
        </w:rPr>
        <w:t xml:space="preserve"> changes </w:t>
      </w:r>
      <w:r w:rsidR="00FB28EA">
        <w:rPr>
          <w:sz w:val="28"/>
          <w:szCs w:val="28"/>
        </w:rPr>
        <w:t xml:space="preserve"> </w:t>
      </w:r>
      <w:r w:rsidRPr="00CF7180">
        <w:rPr>
          <w:sz w:val="28"/>
          <w:szCs w:val="28"/>
        </w:rPr>
        <w:t>–</w:t>
      </w:r>
      <w:r w:rsidR="005D510E">
        <w:rPr>
          <w:sz w:val="28"/>
          <w:szCs w:val="28"/>
        </w:rPr>
        <w:t xml:space="preserve"> also worked normal business hours</w:t>
      </w:r>
    </w:p>
    <w:p w:rsidR="00C27A38" w:rsidRDefault="00CF7180" w:rsidP="002961A3">
      <w:pPr>
        <w:spacing w:after="0" w:line="240" w:lineRule="auto"/>
        <w:rPr>
          <w:rFonts w:ascii="Calibri" w:eastAsia="Times New Roman" w:hAnsi="Calibri" w:cs="Calibri"/>
          <w:color w:val="000000"/>
          <w:lang w:val="en-IE" w:eastAsia="en-IE"/>
        </w:rPr>
      </w:pPr>
      <w:r>
        <w:rPr>
          <w:rFonts w:cstheme="minorHAnsi"/>
        </w:rPr>
        <w:t xml:space="preserve">Thomas was the author who committed most </w:t>
      </w:r>
      <w:r w:rsidR="00ED543E">
        <w:rPr>
          <w:rFonts w:cstheme="minorHAnsi"/>
        </w:rPr>
        <w:t>changes</w:t>
      </w:r>
      <w:r w:rsidR="00FE30F4">
        <w:rPr>
          <w:rFonts w:cstheme="minorHAnsi"/>
        </w:rPr>
        <w:t>. H</w:t>
      </w:r>
      <w:r>
        <w:rPr>
          <w:rFonts w:cstheme="minorHAnsi"/>
        </w:rPr>
        <w:t>e</w:t>
      </w:r>
      <w:r w:rsidR="002961A3">
        <w:rPr>
          <w:rFonts w:cstheme="minorHAnsi"/>
        </w:rPr>
        <w:t xml:space="preserve"> had the </w:t>
      </w:r>
      <w:r w:rsidR="00737D87">
        <w:rPr>
          <w:rFonts w:cstheme="minorHAnsi"/>
        </w:rPr>
        <w:t xml:space="preserve">by far the </w:t>
      </w:r>
      <w:r w:rsidR="002961A3">
        <w:rPr>
          <w:rFonts w:cstheme="minorHAnsi"/>
        </w:rPr>
        <w:t>highest number of</w:t>
      </w:r>
      <w:r w:rsidR="00072956">
        <w:rPr>
          <w:rFonts w:cstheme="minorHAnsi"/>
        </w:rPr>
        <w:t xml:space="preserve"> input</w:t>
      </w:r>
      <w:r w:rsidR="002961A3">
        <w:rPr>
          <w:rFonts w:cstheme="minorHAnsi"/>
        </w:rPr>
        <w:t xml:space="preserve"> </w:t>
      </w:r>
      <w:r w:rsidR="00346F3E">
        <w:rPr>
          <w:rFonts w:cstheme="minorHAnsi"/>
        </w:rPr>
        <w:t xml:space="preserve">changes </w:t>
      </w:r>
      <w:proofErr w:type="gramStart"/>
      <w:r w:rsidR="002961A3">
        <w:rPr>
          <w:rFonts w:cstheme="minorHAnsi"/>
        </w:rPr>
        <w:t>commi</w:t>
      </w:r>
      <w:r w:rsidR="00346F3E">
        <w:rPr>
          <w:rFonts w:cstheme="minorHAnsi"/>
        </w:rPr>
        <w:t>t</w:t>
      </w:r>
      <w:r w:rsidR="002961A3">
        <w:rPr>
          <w:rFonts w:cstheme="minorHAnsi"/>
        </w:rPr>
        <w:t>t</w:t>
      </w:r>
      <w:r w:rsidR="00346F3E">
        <w:rPr>
          <w:rFonts w:cstheme="minorHAnsi"/>
        </w:rPr>
        <w:t>ed</w:t>
      </w:r>
      <w:r w:rsidR="004817A5">
        <w:rPr>
          <w:rFonts w:cstheme="minorHAnsi"/>
        </w:rPr>
        <w:t xml:space="preserve"> </w:t>
      </w:r>
      <w:r w:rsidR="00346F3E">
        <w:rPr>
          <w:rFonts w:cstheme="minorHAnsi"/>
        </w:rPr>
        <w:t>,</w:t>
      </w:r>
      <w:proofErr w:type="gramEnd"/>
      <w:r w:rsidR="002961A3">
        <w:rPr>
          <w:rFonts w:cstheme="minorHAnsi"/>
        </w:rPr>
        <w:t xml:space="preserve"> at 191</w:t>
      </w:r>
      <w:r w:rsidR="00346F3E">
        <w:rPr>
          <w:rFonts w:cstheme="minorHAnsi"/>
        </w:rPr>
        <w:t>,</w:t>
      </w:r>
      <w:r w:rsidR="002961A3">
        <w:rPr>
          <w:rFonts w:cstheme="minorHAnsi"/>
        </w:rPr>
        <w:t xml:space="preserve"> yet he never started to commit inputs before 8:30 a.m. (his earliest input was at </w:t>
      </w:r>
      <w:r w:rsidR="002961A3" w:rsidRPr="002961A3">
        <w:rPr>
          <w:rFonts w:ascii="Calibri" w:eastAsia="Times New Roman" w:hAnsi="Calibri" w:cs="Calibri"/>
          <w:color w:val="000000"/>
          <w:lang w:val="en-IE" w:eastAsia="en-IE"/>
        </w:rPr>
        <w:t>08:38:12</w:t>
      </w:r>
      <w:r w:rsidR="002961A3">
        <w:rPr>
          <w:rFonts w:ascii="Calibri" w:eastAsia="Times New Roman" w:hAnsi="Calibri" w:cs="Calibri"/>
          <w:color w:val="000000"/>
          <w:lang w:val="en-IE" w:eastAsia="en-IE"/>
        </w:rPr>
        <w:t xml:space="preserve"> on </w:t>
      </w:r>
      <w:r w:rsidR="002961A3" w:rsidRPr="002961A3">
        <w:rPr>
          <w:rFonts w:ascii="Calibri" w:eastAsia="Times New Roman" w:hAnsi="Calibri" w:cs="Calibri"/>
          <w:color w:val="000000"/>
          <w:lang w:val="en-IE" w:eastAsia="en-IE"/>
        </w:rPr>
        <w:t>28/07/2015</w:t>
      </w:r>
      <w:r w:rsidR="002961A3">
        <w:rPr>
          <w:rFonts w:ascii="Calibri" w:eastAsia="Times New Roman" w:hAnsi="Calibri" w:cs="Calibri"/>
          <w:color w:val="000000"/>
          <w:lang w:val="en-IE" w:eastAsia="en-IE"/>
        </w:rPr>
        <w:t xml:space="preserve">) and he never worked later than 5:00 p.m. (the latest he worked was </w:t>
      </w:r>
      <w:r w:rsidR="002961A3" w:rsidRPr="002961A3">
        <w:rPr>
          <w:rFonts w:ascii="Calibri" w:eastAsia="Times New Roman" w:hAnsi="Calibri" w:cs="Calibri"/>
          <w:color w:val="000000"/>
          <w:lang w:val="en-IE" w:eastAsia="en-IE"/>
        </w:rPr>
        <w:t>16:57:44</w:t>
      </w:r>
      <w:r w:rsidR="002961A3">
        <w:rPr>
          <w:rFonts w:ascii="Calibri" w:eastAsia="Times New Roman" w:hAnsi="Calibri" w:cs="Calibri"/>
          <w:color w:val="000000"/>
          <w:lang w:val="en-IE" w:eastAsia="en-IE"/>
        </w:rPr>
        <w:t xml:space="preserve"> on </w:t>
      </w:r>
      <w:r w:rsidR="002961A3" w:rsidRPr="002961A3">
        <w:rPr>
          <w:rFonts w:ascii="Calibri" w:eastAsia="Times New Roman" w:hAnsi="Calibri" w:cs="Calibri"/>
          <w:color w:val="000000"/>
          <w:lang w:val="en-IE" w:eastAsia="en-IE"/>
        </w:rPr>
        <w:t>27/11/2015</w:t>
      </w:r>
      <w:r w:rsidR="002961A3">
        <w:rPr>
          <w:rFonts w:ascii="Calibri" w:eastAsia="Times New Roman" w:hAnsi="Calibri" w:cs="Calibri"/>
          <w:color w:val="000000"/>
          <w:lang w:val="en-IE" w:eastAsia="en-IE"/>
        </w:rPr>
        <w:t>).</w:t>
      </w:r>
      <w:r w:rsidR="00376E4F">
        <w:rPr>
          <w:rFonts w:ascii="Calibri" w:eastAsia="Times New Roman" w:hAnsi="Calibri" w:cs="Calibri"/>
          <w:color w:val="000000"/>
          <w:lang w:val="en-IE" w:eastAsia="en-IE"/>
        </w:rPr>
        <w:t xml:space="preserve"> </w:t>
      </w:r>
    </w:p>
    <w:p w:rsidR="002961A3" w:rsidRDefault="00376E4F" w:rsidP="002961A3">
      <w:pPr>
        <w:spacing w:after="0" w:line="240" w:lineRule="auto"/>
        <w:rPr>
          <w:rFonts w:ascii="Calibri" w:eastAsia="Times New Roman" w:hAnsi="Calibri" w:cs="Calibri"/>
          <w:color w:val="000000"/>
          <w:lang w:val="en-IE" w:eastAsia="en-IE"/>
        </w:rPr>
      </w:pPr>
      <w:r>
        <w:rPr>
          <w:rFonts w:ascii="Calibri" w:eastAsia="Times New Roman" w:hAnsi="Calibri" w:cs="Calibri"/>
          <w:color w:val="000000"/>
          <w:lang w:val="en-IE" w:eastAsia="en-IE"/>
        </w:rPr>
        <w:t>If we take it lunch time is between 1:00 p.m. to 2:00 p.m. it is also notable that he very rarely work</w:t>
      </w:r>
      <w:r w:rsidR="00A6630F">
        <w:rPr>
          <w:rFonts w:ascii="Calibri" w:eastAsia="Times New Roman" w:hAnsi="Calibri" w:cs="Calibri"/>
          <w:color w:val="000000"/>
          <w:lang w:val="en-IE" w:eastAsia="en-IE"/>
        </w:rPr>
        <w:t>ed</w:t>
      </w:r>
      <w:r>
        <w:rPr>
          <w:rFonts w:ascii="Calibri" w:eastAsia="Times New Roman" w:hAnsi="Calibri" w:cs="Calibri"/>
          <w:color w:val="000000"/>
          <w:lang w:val="en-IE" w:eastAsia="en-IE"/>
        </w:rPr>
        <w:t xml:space="preserve"> during lunch as he only committed 12 of his 191 commits </w:t>
      </w:r>
      <w:r w:rsidR="00D57661">
        <w:rPr>
          <w:rFonts w:ascii="Calibri" w:eastAsia="Times New Roman" w:hAnsi="Calibri" w:cs="Calibri"/>
          <w:color w:val="000000"/>
          <w:lang w:val="en-IE" w:eastAsia="en-IE"/>
        </w:rPr>
        <w:t xml:space="preserve">(or approx. 6%) </w:t>
      </w:r>
      <w:r>
        <w:rPr>
          <w:rFonts w:ascii="Calibri" w:eastAsia="Times New Roman" w:hAnsi="Calibri" w:cs="Calibri"/>
          <w:color w:val="000000"/>
          <w:lang w:val="en-IE" w:eastAsia="en-IE"/>
        </w:rPr>
        <w:t xml:space="preserve">during this </w:t>
      </w:r>
      <w:proofErr w:type="gramStart"/>
      <w:r>
        <w:rPr>
          <w:rFonts w:ascii="Calibri" w:eastAsia="Times New Roman" w:hAnsi="Calibri" w:cs="Calibri"/>
          <w:color w:val="000000"/>
          <w:lang w:val="en-IE" w:eastAsia="en-IE"/>
        </w:rPr>
        <w:t>time</w:t>
      </w:r>
      <w:r w:rsidR="00BF0A9D">
        <w:rPr>
          <w:rFonts w:ascii="Calibri" w:eastAsia="Times New Roman" w:hAnsi="Calibri" w:cs="Calibri"/>
          <w:color w:val="000000"/>
          <w:lang w:val="en-IE" w:eastAsia="en-IE"/>
        </w:rPr>
        <w:t xml:space="preserve"> </w:t>
      </w:r>
      <w:r>
        <w:rPr>
          <w:rFonts w:ascii="Calibri" w:eastAsia="Times New Roman" w:hAnsi="Calibri" w:cs="Calibri"/>
          <w:color w:val="000000"/>
          <w:lang w:val="en-IE" w:eastAsia="en-IE"/>
        </w:rPr>
        <w:t>peri</w:t>
      </w:r>
      <w:r w:rsidR="0083431D">
        <w:rPr>
          <w:rFonts w:ascii="Calibri" w:eastAsia="Times New Roman" w:hAnsi="Calibri" w:cs="Calibri"/>
          <w:color w:val="000000"/>
          <w:lang w:val="en-IE" w:eastAsia="en-IE"/>
        </w:rPr>
        <w:t>o</w:t>
      </w:r>
      <w:r>
        <w:rPr>
          <w:rFonts w:ascii="Calibri" w:eastAsia="Times New Roman" w:hAnsi="Calibri" w:cs="Calibri"/>
          <w:color w:val="000000"/>
          <w:lang w:val="en-IE" w:eastAsia="en-IE"/>
        </w:rPr>
        <w:t>d</w:t>
      </w:r>
      <w:proofErr w:type="gramEnd"/>
      <w:r>
        <w:rPr>
          <w:rFonts w:ascii="Calibri" w:eastAsia="Times New Roman" w:hAnsi="Calibri" w:cs="Calibri"/>
          <w:color w:val="000000"/>
          <w:lang w:val="en-IE" w:eastAsia="en-IE"/>
        </w:rPr>
        <w:t>.</w:t>
      </w:r>
    </w:p>
    <w:p w:rsidR="004859DF" w:rsidRDefault="00394325" w:rsidP="002B0788">
      <w:pPr>
        <w:pStyle w:val="Heading2"/>
      </w:pPr>
      <w:r>
        <w:t>Commit count per month</w:t>
      </w:r>
      <w:r w:rsidR="0017381F">
        <w:t xml:space="preserve"> </w:t>
      </w:r>
    </w:p>
    <w:p w:rsidR="00465176" w:rsidRDefault="00716288" w:rsidP="00521B5D">
      <w:pPr>
        <w:rPr>
          <w:rFonts w:cstheme="minorHAnsi"/>
        </w:rPr>
      </w:pPr>
      <w:r>
        <w:rPr>
          <w:rFonts w:cstheme="minorHAnsi"/>
        </w:rPr>
        <w:t xml:space="preserve">Total </w:t>
      </w:r>
      <w:r w:rsidR="003853AC">
        <w:rPr>
          <w:rFonts w:cstheme="minorHAnsi"/>
        </w:rPr>
        <w:t xml:space="preserve">Number of </w:t>
      </w:r>
      <w:r w:rsidR="00A51D01">
        <w:rPr>
          <w:rFonts w:cstheme="minorHAnsi"/>
        </w:rPr>
        <w:t>commits</w:t>
      </w:r>
      <w:r w:rsidR="004859DF">
        <w:rPr>
          <w:rFonts w:cstheme="minorHAnsi"/>
        </w:rPr>
        <w:t xml:space="preserve"> </w:t>
      </w:r>
      <w:r w:rsidR="00A51D01">
        <w:rPr>
          <w:rFonts w:cstheme="minorHAnsi"/>
        </w:rPr>
        <w:t>in</w:t>
      </w:r>
      <w:r w:rsidR="003853AC">
        <w:rPr>
          <w:rFonts w:cstheme="minorHAnsi"/>
        </w:rPr>
        <w:t xml:space="preserve">put </w:t>
      </w:r>
      <w:r w:rsidR="00F811BC">
        <w:rPr>
          <w:rFonts w:cstheme="minorHAnsi"/>
        </w:rPr>
        <w:t>from:</w:t>
      </w:r>
      <w:r w:rsidR="00A752A0">
        <w:rPr>
          <w:rFonts w:cstheme="minorHAnsi"/>
        </w:rPr>
        <w:t xml:space="preserve"> </w:t>
      </w:r>
      <w:r w:rsidR="00836158">
        <w:rPr>
          <w:rFonts w:cstheme="minorHAnsi"/>
        </w:rPr>
        <w:t xml:space="preserve">July </w:t>
      </w:r>
      <w:r w:rsidR="00A752A0">
        <w:rPr>
          <w:rFonts w:cstheme="minorHAnsi"/>
        </w:rPr>
        <w:t>201</w:t>
      </w:r>
      <w:r w:rsidR="003853AC">
        <w:rPr>
          <w:rFonts w:cstheme="minorHAnsi"/>
        </w:rPr>
        <w:t xml:space="preserve">5 – </w:t>
      </w:r>
      <w:r w:rsidR="00A752A0">
        <w:rPr>
          <w:rFonts w:cstheme="minorHAnsi"/>
        </w:rPr>
        <w:t>November 20</w:t>
      </w:r>
      <w:r w:rsidR="003853AC">
        <w:rPr>
          <w:rFonts w:cstheme="minorHAnsi"/>
        </w:rPr>
        <w:t>15</w:t>
      </w:r>
      <w:r>
        <w:rPr>
          <w:rFonts w:cstheme="minorHAnsi"/>
        </w:rPr>
        <w:t xml:space="preserve"> = 422</w:t>
      </w:r>
    </w:p>
    <w:p w:rsidR="00167D78" w:rsidRDefault="00167D78" w:rsidP="00521B5D">
      <w:pPr>
        <w:rPr>
          <w:rFonts w:cstheme="minorHAnsi"/>
        </w:rPr>
      </w:pPr>
      <w:r>
        <w:rPr>
          <w:rFonts w:cstheme="minorHAnsi"/>
        </w:rPr>
        <w:t>Commits per Month :</w:t>
      </w:r>
      <w:r w:rsidR="00FB796C">
        <w:rPr>
          <w:rFonts w:cstheme="minorHAnsi"/>
        </w:rPr>
        <w:t xml:space="preserve">  (</w:t>
      </w:r>
      <w:r w:rsidR="00FB796C">
        <w:rPr>
          <w:rFonts w:cstheme="minorHAnsi"/>
        </w:rPr>
        <w:t>Note - Graph generated in Excel</w:t>
      </w:r>
      <w:bookmarkStart w:id="0" w:name="_GoBack"/>
      <w:bookmarkEnd w:id="0"/>
      <w:r w:rsidR="00FB796C">
        <w:rPr>
          <w:rFonts w:cstheme="minorHAnsi"/>
        </w:rPr>
        <w:t>)</w:t>
      </w:r>
    </w:p>
    <w:p w:rsidR="00465176" w:rsidRPr="0008062A" w:rsidRDefault="00465176" w:rsidP="00465176">
      <w:r>
        <w:t>July</w:t>
      </w:r>
      <w:r w:rsidR="00C87A3D">
        <w:t>:</w:t>
      </w:r>
      <w:r>
        <w:t xml:space="preserve"> 102 </w:t>
      </w:r>
      <w:r w:rsidR="00760EED">
        <w:t xml:space="preserve">or </w:t>
      </w:r>
      <w:r w:rsidR="00760EED" w:rsidRPr="00760EED">
        <w:rPr>
          <w:rFonts w:ascii="Calibri" w:eastAsia="Times New Roman" w:hAnsi="Calibri" w:cs="Calibri"/>
          <w:color w:val="000000"/>
          <w:lang w:val="en-IE" w:eastAsia="en-IE"/>
        </w:rPr>
        <w:t>24.17</w:t>
      </w:r>
      <w:r w:rsidR="00760EED">
        <w:rPr>
          <w:rFonts w:ascii="Calibri" w:eastAsia="Times New Roman" w:hAnsi="Calibri" w:cs="Calibri"/>
          <w:color w:val="000000"/>
          <w:lang w:val="en-IE" w:eastAsia="en-IE"/>
        </w:rPr>
        <w:t xml:space="preserve"> </w:t>
      </w:r>
      <w:proofErr w:type="gramStart"/>
      <w:r w:rsidR="00760EED">
        <w:rPr>
          <w:rFonts w:ascii="Calibri" w:eastAsia="Times New Roman" w:hAnsi="Calibri" w:cs="Calibri"/>
          <w:color w:val="000000"/>
          <w:lang w:val="en-IE" w:eastAsia="en-IE"/>
        </w:rPr>
        <w:t>%</w:t>
      </w:r>
      <w:r w:rsidR="00C17A9F">
        <w:rPr>
          <w:rFonts w:ascii="Calibri" w:eastAsia="Times New Roman" w:hAnsi="Calibri" w:cs="Calibri"/>
          <w:color w:val="000000"/>
          <w:lang w:val="en-IE" w:eastAsia="en-IE"/>
        </w:rPr>
        <w:t xml:space="preserve"> </w:t>
      </w:r>
      <w:r>
        <w:t>;</w:t>
      </w:r>
      <w:proofErr w:type="gramEnd"/>
      <w:r>
        <w:t xml:space="preserve"> Aug</w:t>
      </w:r>
      <w:r w:rsidR="00C87A3D">
        <w:t xml:space="preserve">: </w:t>
      </w:r>
      <w:r>
        <w:t>83</w:t>
      </w:r>
      <w:r w:rsidR="00760EED">
        <w:t xml:space="preserve"> or 19.67%</w:t>
      </w:r>
      <w:r>
        <w:t xml:space="preserve"> ; Sep</w:t>
      </w:r>
      <w:r w:rsidR="00C87A3D">
        <w:t>:</w:t>
      </w:r>
      <w:r>
        <w:t xml:space="preserve"> 4</w:t>
      </w:r>
      <w:r w:rsidR="007C3E66">
        <w:t>4</w:t>
      </w:r>
      <w:r w:rsidR="00760EED">
        <w:t xml:space="preserve"> or 10.43 %</w:t>
      </w:r>
      <w:r>
        <w:t>; Oct</w:t>
      </w:r>
      <w:r w:rsidR="00C87A3D">
        <w:t>:</w:t>
      </w:r>
      <w:r>
        <w:t>97</w:t>
      </w:r>
      <w:r w:rsidR="00760EED">
        <w:t xml:space="preserve"> or 22.99%</w:t>
      </w:r>
      <w:r>
        <w:t>; Nov</w:t>
      </w:r>
      <w:r w:rsidR="00C87A3D">
        <w:t xml:space="preserve">: </w:t>
      </w:r>
      <w:r>
        <w:t>96</w:t>
      </w:r>
      <w:r w:rsidR="00760EED">
        <w:t xml:space="preserve"> or 22.75%</w:t>
      </w:r>
    </w:p>
    <w:p w:rsidR="00FD3D51" w:rsidRDefault="00332437" w:rsidP="00521B5D">
      <w:r>
        <w:rPr>
          <w:noProof/>
        </w:rPr>
        <w:drawing>
          <wp:inline distT="0" distB="0" distL="0" distR="0" wp14:anchorId="6DFC0E2B" wp14:editId="060E7867">
            <wp:extent cx="5943600" cy="33528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72F161B-5EE1-4492-8C96-7B3F877FB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FD3D51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F52" w:rsidRDefault="008D2F52" w:rsidP="00855982">
      <w:pPr>
        <w:spacing w:after="0" w:line="240" w:lineRule="auto"/>
      </w:pPr>
      <w:r>
        <w:separator/>
      </w:r>
    </w:p>
  </w:endnote>
  <w:endnote w:type="continuationSeparator" w:id="0">
    <w:p w:rsidR="008D2F52" w:rsidRDefault="008D2F5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28EA" w:rsidRDefault="00FB28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96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F52" w:rsidRDefault="008D2F52" w:rsidP="00855982">
      <w:pPr>
        <w:spacing w:after="0" w:line="240" w:lineRule="auto"/>
      </w:pPr>
      <w:r>
        <w:separator/>
      </w:r>
    </w:p>
  </w:footnote>
  <w:footnote w:type="continuationSeparator" w:id="0">
    <w:p w:rsidR="008D2F52" w:rsidRDefault="008D2F5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18"/>
    <w:rsid w:val="00000024"/>
    <w:rsid w:val="00072956"/>
    <w:rsid w:val="0008062A"/>
    <w:rsid w:val="00093E5D"/>
    <w:rsid w:val="000A3732"/>
    <w:rsid w:val="000B04F6"/>
    <w:rsid w:val="000D0221"/>
    <w:rsid w:val="00114B0D"/>
    <w:rsid w:val="00131341"/>
    <w:rsid w:val="00136A6A"/>
    <w:rsid w:val="0013727F"/>
    <w:rsid w:val="00167D78"/>
    <w:rsid w:val="00170B92"/>
    <w:rsid w:val="0017381F"/>
    <w:rsid w:val="00190753"/>
    <w:rsid w:val="001C155D"/>
    <w:rsid w:val="001D4362"/>
    <w:rsid w:val="001F2E0F"/>
    <w:rsid w:val="00226588"/>
    <w:rsid w:val="002512F6"/>
    <w:rsid w:val="002961A3"/>
    <w:rsid w:val="002B0788"/>
    <w:rsid w:val="002B0CEC"/>
    <w:rsid w:val="002C6AE0"/>
    <w:rsid w:val="002D3D34"/>
    <w:rsid w:val="00321354"/>
    <w:rsid w:val="00332437"/>
    <w:rsid w:val="0033279C"/>
    <w:rsid w:val="00341C85"/>
    <w:rsid w:val="00341DDE"/>
    <w:rsid w:val="00342C60"/>
    <w:rsid w:val="00346F3E"/>
    <w:rsid w:val="00376E4F"/>
    <w:rsid w:val="003853AC"/>
    <w:rsid w:val="00394325"/>
    <w:rsid w:val="003A13BA"/>
    <w:rsid w:val="003D5AD1"/>
    <w:rsid w:val="003D5DBB"/>
    <w:rsid w:val="004033A1"/>
    <w:rsid w:val="00404BF5"/>
    <w:rsid w:val="00407A44"/>
    <w:rsid w:val="0045018E"/>
    <w:rsid w:val="00451D18"/>
    <w:rsid w:val="00451F1C"/>
    <w:rsid w:val="00465176"/>
    <w:rsid w:val="004817A5"/>
    <w:rsid w:val="004859DF"/>
    <w:rsid w:val="004F4695"/>
    <w:rsid w:val="00500206"/>
    <w:rsid w:val="00515278"/>
    <w:rsid w:val="00520199"/>
    <w:rsid w:val="00521B5D"/>
    <w:rsid w:val="00536C9A"/>
    <w:rsid w:val="00540673"/>
    <w:rsid w:val="00550B45"/>
    <w:rsid w:val="005841EE"/>
    <w:rsid w:val="005D510E"/>
    <w:rsid w:val="00643B80"/>
    <w:rsid w:val="00666064"/>
    <w:rsid w:val="006B66B8"/>
    <w:rsid w:val="006E4DE3"/>
    <w:rsid w:val="00716288"/>
    <w:rsid w:val="00737D87"/>
    <w:rsid w:val="00751C14"/>
    <w:rsid w:val="00755717"/>
    <w:rsid w:val="00760EED"/>
    <w:rsid w:val="00761669"/>
    <w:rsid w:val="00762F2B"/>
    <w:rsid w:val="007833A7"/>
    <w:rsid w:val="007C3E66"/>
    <w:rsid w:val="007F0C1F"/>
    <w:rsid w:val="008161F3"/>
    <w:rsid w:val="0083431D"/>
    <w:rsid w:val="00836158"/>
    <w:rsid w:val="00855982"/>
    <w:rsid w:val="008872F5"/>
    <w:rsid w:val="008A62AC"/>
    <w:rsid w:val="008D2F52"/>
    <w:rsid w:val="008E5C13"/>
    <w:rsid w:val="00945B0B"/>
    <w:rsid w:val="00950EB3"/>
    <w:rsid w:val="00953153"/>
    <w:rsid w:val="009C6CF7"/>
    <w:rsid w:val="009E5839"/>
    <w:rsid w:val="00A027B4"/>
    <w:rsid w:val="00A034F2"/>
    <w:rsid w:val="00A10484"/>
    <w:rsid w:val="00A32D72"/>
    <w:rsid w:val="00A51D01"/>
    <w:rsid w:val="00A56376"/>
    <w:rsid w:val="00A6630F"/>
    <w:rsid w:val="00A752A0"/>
    <w:rsid w:val="00A963F4"/>
    <w:rsid w:val="00AA474F"/>
    <w:rsid w:val="00AC730A"/>
    <w:rsid w:val="00B30788"/>
    <w:rsid w:val="00B307E5"/>
    <w:rsid w:val="00BA2095"/>
    <w:rsid w:val="00BA7B51"/>
    <w:rsid w:val="00BB79E0"/>
    <w:rsid w:val="00BC02CB"/>
    <w:rsid w:val="00BF0A9D"/>
    <w:rsid w:val="00C17A9F"/>
    <w:rsid w:val="00C27A38"/>
    <w:rsid w:val="00C3365C"/>
    <w:rsid w:val="00C45CA6"/>
    <w:rsid w:val="00C67062"/>
    <w:rsid w:val="00C87A3D"/>
    <w:rsid w:val="00C93B4A"/>
    <w:rsid w:val="00CB2652"/>
    <w:rsid w:val="00CF5BB3"/>
    <w:rsid w:val="00CF7180"/>
    <w:rsid w:val="00D15406"/>
    <w:rsid w:val="00D57661"/>
    <w:rsid w:val="00D653BE"/>
    <w:rsid w:val="00D742B3"/>
    <w:rsid w:val="00D91D74"/>
    <w:rsid w:val="00DC5FFD"/>
    <w:rsid w:val="00DE09C0"/>
    <w:rsid w:val="00E5297C"/>
    <w:rsid w:val="00ED543E"/>
    <w:rsid w:val="00EF4A17"/>
    <w:rsid w:val="00EF5742"/>
    <w:rsid w:val="00F1554A"/>
    <w:rsid w:val="00F26B63"/>
    <w:rsid w:val="00F63926"/>
    <w:rsid w:val="00F811BC"/>
    <w:rsid w:val="00F85157"/>
    <w:rsid w:val="00F9334F"/>
    <w:rsid w:val="00F9747F"/>
    <w:rsid w:val="00FB28EA"/>
    <w:rsid w:val="00FB796C"/>
    <w:rsid w:val="00FD262C"/>
    <w:rsid w:val="00FD3D51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58AF"/>
  <w15:chartTrackingRefBased/>
  <w15:docId w15:val="{39A3F1AA-A228-4F67-A913-75DFC37C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1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2016\DBS\Phyton2_BData\CA4\chang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i="1">
                <a:effectLst/>
              </a:rPr>
              <a:t>Number of Commits </a:t>
            </a:r>
            <a:endParaRPr lang="en-IE" sz="1800" i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changes!$E$1</c:f>
              <c:strCache>
                <c:ptCount val="1"/>
                <c:pt idx="0">
                  <c:v>number_of_lines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changes!$C$2:$C$423</c:f>
              <c:numCache>
                <c:formatCode>m/d/yyyy</c:formatCode>
                <c:ptCount val="422"/>
                <c:pt idx="0">
                  <c:v>42198</c:v>
                </c:pt>
                <c:pt idx="1">
                  <c:v>42198</c:v>
                </c:pt>
                <c:pt idx="2">
                  <c:v>42198</c:v>
                </c:pt>
                <c:pt idx="3">
                  <c:v>42198</c:v>
                </c:pt>
                <c:pt idx="4">
                  <c:v>42198</c:v>
                </c:pt>
                <c:pt idx="5">
                  <c:v>42198</c:v>
                </c:pt>
                <c:pt idx="6">
                  <c:v>42198</c:v>
                </c:pt>
                <c:pt idx="7">
                  <c:v>42198</c:v>
                </c:pt>
                <c:pt idx="8">
                  <c:v>42198</c:v>
                </c:pt>
                <c:pt idx="9">
                  <c:v>42198</c:v>
                </c:pt>
                <c:pt idx="10">
                  <c:v>42198</c:v>
                </c:pt>
                <c:pt idx="11">
                  <c:v>42198</c:v>
                </c:pt>
                <c:pt idx="12">
                  <c:v>42198</c:v>
                </c:pt>
                <c:pt idx="13">
                  <c:v>42198</c:v>
                </c:pt>
                <c:pt idx="14">
                  <c:v>42199</c:v>
                </c:pt>
                <c:pt idx="15">
                  <c:v>42199</c:v>
                </c:pt>
                <c:pt idx="16">
                  <c:v>42199</c:v>
                </c:pt>
                <c:pt idx="17">
                  <c:v>42199</c:v>
                </c:pt>
                <c:pt idx="18">
                  <c:v>42199</c:v>
                </c:pt>
                <c:pt idx="19">
                  <c:v>42199</c:v>
                </c:pt>
                <c:pt idx="20">
                  <c:v>42199</c:v>
                </c:pt>
                <c:pt idx="21">
                  <c:v>42200</c:v>
                </c:pt>
                <c:pt idx="22">
                  <c:v>42200</c:v>
                </c:pt>
                <c:pt idx="23">
                  <c:v>42200</c:v>
                </c:pt>
                <c:pt idx="24">
                  <c:v>42200</c:v>
                </c:pt>
                <c:pt idx="25">
                  <c:v>42200</c:v>
                </c:pt>
                <c:pt idx="26">
                  <c:v>42200</c:v>
                </c:pt>
                <c:pt idx="27">
                  <c:v>42200</c:v>
                </c:pt>
                <c:pt idx="28">
                  <c:v>42200</c:v>
                </c:pt>
                <c:pt idx="29">
                  <c:v>42200</c:v>
                </c:pt>
                <c:pt idx="30">
                  <c:v>42200</c:v>
                </c:pt>
                <c:pt idx="31">
                  <c:v>42200</c:v>
                </c:pt>
                <c:pt idx="32">
                  <c:v>42200</c:v>
                </c:pt>
                <c:pt idx="33">
                  <c:v>42200</c:v>
                </c:pt>
                <c:pt idx="34">
                  <c:v>42201</c:v>
                </c:pt>
                <c:pt idx="35">
                  <c:v>42201</c:v>
                </c:pt>
                <c:pt idx="36">
                  <c:v>42201</c:v>
                </c:pt>
                <c:pt idx="37">
                  <c:v>42201</c:v>
                </c:pt>
                <c:pt idx="38">
                  <c:v>42201</c:v>
                </c:pt>
                <c:pt idx="39">
                  <c:v>42201</c:v>
                </c:pt>
                <c:pt idx="40">
                  <c:v>42201</c:v>
                </c:pt>
                <c:pt idx="41">
                  <c:v>42201</c:v>
                </c:pt>
                <c:pt idx="42">
                  <c:v>42201</c:v>
                </c:pt>
                <c:pt idx="43">
                  <c:v>42202</c:v>
                </c:pt>
                <c:pt idx="44">
                  <c:v>42202</c:v>
                </c:pt>
                <c:pt idx="45">
                  <c:v>42202</c:v>
                </c:pt>
                <c:pt idx="46">
                  <c:v>42202</c:v>
                </c:pt>
                <c:pt idx="47">
                  <c:v>42202</c:v>
                </c:pt>
                <c:pt idx="48">
                  <c:v>42202</c:v>
                </c:pt>
                <c:pt idx="49">
                  <c:v>42202</c:v>
                </c:pt>
                <c:pt idx="50">
                  <c:v>42205</c:v>
                </c:pt>
                <c:pt idx="51">
                  <c:v>42206</c:v>
                </c:pt>
                <c:pt idx="52">
                  <c:v>42206</c:v>
                </c:pt>
                <c:pt idx="53">
                  <c:v>42206</c:v>
                </c:pt>
                <c:pt idx="54">
                  <c:v>42206</c:v>
                </c:pt>
                <c:pt idx="55">
                  <c:v>42206</c:v>
                </c:pt>
                <c:pt idx="56">
                  <c:v>42206</c:v>
                </c:pt>
                <c:pt idx="57">
                  <c:v>42207</c:v>
                </c:pt>
                <c:pt idx="58">
                  <c:v>42207</c:v>
                </c:pt>
                <c:pt idx="59">
                  <c:v>42208</c:v>
                </c:pt>
                <c:pt idx="60">
                  <c:v>42208</c:v>
                </c:pt>
                <c:pt idx="61">
                  <c:v>42208</c:v>
                </c:pt>
                <c:pt idx="62">
                  <c:v>42208</c:v>
                </c:pt>
                <c:pt idx="63">
                  <c:v>42208</c:v>
                </c:pt>
                <c:pt idx="64">
                  <c:v>42208</c:v>
                </c:pt>
                <c:pt idx="65">
                  <c:v>42208</c:v>
                </c:pt>
                <c:pt idx="66">
                  <c:v>42208</c:v>
                </c:pt>
                <c:pt idx="67">
                  <c:v>42208</c:v>
                </c:pt>
                <c:pt idx="68">
                  <c:v>42208</c:v>
                </c:pt>
                <c:pt idx="69">
                  <c:v>42209</c:v>
                </c:pt>
                <c:pt idx="70">
                  <c:v>42209</c:v>
                </c:pt>
                <c:pt idx="71">
                  <c:v>42209</c:v>
                </c:pt>
                <c:pt idx="72">
                  <c:v>42209</c:v>
                </c:pt>
                <c:pt idx="73">
                  <c:v>42209</c:v>
                </c:pt>
                <c:pt idx="74">
                  <c:v>42209</c:v>
                </c:pt>
                <c:pt idx="75">
                  <c:v>42209</c:v>
                </c:pt>
                <c:pt idx="76">
                  <c:v>42209</c:v>
                </c:pt>
                <c:pt idx="77">
                  <c:v>42209</c:v>
                </c:pt>
                <c:pt idx="78">
                  <c:v>42212</c:v>
                </c:pt>
                <c:pt idx="79">
                  <c:v>42212</c:v>
                </c:pt>
                <c:pt idx="80">
                  <c:v>42212</c:v>
                </c:pt>
                <c:pt idx="81">
                  <c:v>42213</c:v>
                </c:pt>
                <c:pt idx="82">
                  <c:v>42213</c:v>
                </c:pt>
                <c:pt idx="83">
                  <c:v>42214</c:v>
                </c:pt>
                <c:pt idx="84">
                  <c:v>42214</c:v>
                </c:pt>
                <c:pt idx="85">
                  <c:v>42214</c:v>
                </c:pt>
                <c:pt idx="86">
                  <c:v>42215</c:v>
                </c:pt>
                <c:pt idx="87">
                  <c:v>42215</c:v>
                </c:pt>
                <c:pt idx="88">
                  <c:v>42215</c:v>
                </c:pt>
                <c:pt idx="89">
                  <c:v>42215</c:v>
                </c:pt>
                <c:pt idx="90">
                  <c:v>42215</c:v>
                </c:pt>
                <c:pt idx="91">
                  <c:v>42215</c:v>
                </c:pt>
                <c:pt idx="92">
                  <c:v>42215</c:v>
                </c:pt>
                <c:pt idx="93">
                  <c:v>42215</c:v>
                </c:pt>
                <c:pt idx="94">
                  <c:v>42215</c:v>
                </c:pt>
                <c:pt idx="95">
                  <c:v>42215</c:v>
                </c:pt>
                <c:pt idx="96">
                  <c:v>42216</c:v>
                </c:pt>
                <c:pt idx="97">
                  <c:v>42216</c:v>
                </c:pt>
                <c:pt idx="98">
                  <c:v>42216</c:v>
                </c:pt>
                <c:pt idx="99">
                  <c:v>42216</c:v>
                </c:pt>
                <c:pt idx="100">
                  <c:v>42216</c:v>
                </c:pt>
                <c:pt idx="101">
                  <c:v>42216</c:v>
                </c:pt>
                <c:pt idx="102">
                  <c:v>42220</c:v>
                </c:pt>
                <c:pt idx="103">
                  <c:v>42220</c:v>
                </c:pt>
                <c:pt idx="104">
                  <c:v>42220</c:v>
                </c:pt>
                <c:pt idx="105">
                  <c:v>42220</c:v>
                </c:pt>
                <c:pt idx="106">
                  <c:v>42220</c:v>
                </c:pt>
                <c:pt idx="107">
                  <c:v>42220</c:v>
                </c:pt>
                <c:pt idx="108">
                  <c:v>42220</c:v>
                </c:pt>
                <c:pt idx="109">
                  <c:v>42220</c:v>
                </c:pt>
                <c:pt idx="110">
                  <c:v>42220</c:v>
                </c:pt>
                <c:pt idx="111">
                  <c:v>42220</c:v>
                </c:pt>
                <c:pt idx="112">
                  <c:v>42220</c:v>
                </c:pt>
                <c:pt idx="113">
                  <c:v>42220</c:v>
                </c:pt>
                <c:pt idx="114">
                  <c:v>42220</c:v>
                </c:pt>
                <c:pt idx="115">
                  <c:v>42220</c:v>
                </c:pt>
                <c:pt idx="116">
                  <c:v>42220</c:v>
                </c:pt>
                <c:pt idx="117">
                  <c:v>42220</c:v>
                </c:pt>
                <c:pt idx="118">
                  <c:v>42220</c:v>
                </c:pt>
                <c:pt idx="119">
                  <c:v>42220</c:v>
                </c:pt>
                <c:pt idx="120">
                  <c:v>42220</c:v>
                </c:pt>
                <c:pt idx="121">
                  <c:v>42221</c:v>
                </c:pt>
                <c:pt idx="122">
                  <c:v>42221</c:v>
                </c:pt>
                <c:pt idx="123">
                  <c:v>42221</c:v>
                </c:pt>
                <c:pt idx="124">
                  <c:v>42221</c:v>
                </c:pt>
                <c:pt idx="125">
                  <c:v>42221</c:v>
                </c:pt>
                <c:pt idx="126">
                  <c:v>42222</c:v>
                </c:pt>
                <c:pt idx="127">
                  <c:v>42222</c:v>
                </c:pt>
                <c:pt idx="128">
                  <c:v>42223</c:v>
                </c:pt>
                <c:pt idx="129">
                  <c:v>42223</c:v>
                </c:pt>
                <c:pt idx="130">
                  <c:v>42226</c:v>
                </c:pt>
                <c:pt idx="131">
                  <c:v>42226</c:v>
                </c:pt>
                <c:pt idx="132">
                  <c:v>42226</c:v>
                </c:pt>
                <c:pt idx="133">
                  <c:v>42226</c:v>
                </c:pt>
                <c:pt idx="134">
                  <c:v>42228</c:v>
                </c:pt>
                <c:pt idx="135">
                  <c:v>42228</c:v>
                </c:pt>
                <c:pt idx="136">
                  <c:v>42228</c:v>
                </c:pt>
                <c:pt idx="137">
                  <c:v>42228</c:v>
                </c:pt>
                <c:pt idx="138">
                  <c:v>42228</c:v>
                </c:pt>
                <c:pt idx="139">
                  <c:v>42228</c:v>
                </c:pt>
                <c:pt idx="140">
                  <c:v>42228</c:v>
                </c:pt>
                <c:pt idx="141">
                  <c:v>42229</c:v>
                </c:pt>
                <c:pt idx="142">
                  <c:v>42229</c:v>
                </c:pt>
                <c:pt idx="143">
                  <c:v>42229</c:v>
                </c:pt>
                <c:pt idx="144">
                  <c:v>42229</c:v>
                </c:pt>
                <c:pt idx="145">
                  <c:v>42229</c:v>
                </c:pt>
                <c:pt idx="146">
                  <c:v>42229</c:v>
                </c:pt>
                <c:pt idx="147">
                  <c:v>42229</c:v>
                </c:pt>
                <c:pt idx="148">
                  <c:v>42229</c:v>
                </c:pt>
                <c:pt idx="149">
                  <c:v>42229</c:v>
                </c:pt>
                <c:pt idx="150">
                  <c:v>42230</c:v>
                </c:pt>
                <c:pt idx="151">
                  <c:v>42230</c:v>
                </c:pt>
                <c:pt idx="152">
                  <c:v>42230</c:v>
                </c:pt>
                <c:pt idx="153">
                  <c:v>42230</c:v>
                </c:pt>
                <c:pt idx="154">
                  <c:v>42233</c:v>
                </c:pt>
                <c:pt idx="155">
                  <c:v>42233</c:v>
                </c:pt>
                <c:pt idx="156">
                  <c:v>42235</c:v>
                </c:pt>
                <c:pt idx="157">
                  <c:v>42235</c:v>
                </c:pt>
                <c:pt idx="158">
                  <c:v>42235</c:v>
                </c:pt>
                <c:pt idx="159">
                  <c:v>42235</c:v>
                </c:pt>
                <c:pt idx="160">
                  <c:v>42235</c:v>
                </c:pt>
                <c:pt idx="161">
                  <c:v>42236</c:v>
                </c:pt>
                <c:pt idx="162">
                  <c:v>42236</c:v>
                </c:pt>
                <c:pt idx="163">
                  <c:v>42236</c:v>
                </c:pt>
                <c:pt idx="164">
                  <c:v>42236</c:v>
                </c:pt>
                <c:pt idx="165">
                  <c:v>42236</c:v>
                </c:pt>
                <c:pt idx="166">
                  <c:v>42236</c:v>
                </c:pt>
                <c:pt idx="167">
                  <c:v>42236</c:v>
                </c:pt>
                <c:pt idx="168">
                  <c:v>42236</c:v>
                </c:pt>
                <c:pt idx="169">
                  <c:v>42236</c:v>
                </c:pt>
                <c:pt idx="170">
                  <c:v>42237</c:v>
                </c:pt>
                <c:pt idx="171">
                  <c:v>42237</c:v>
                </c:pt>
                <c:pt idx="172">
                  <c:v>42237</c:v>
                </c:pt>
                <c:pt idx="173">
                  <c:v>42237</c:v>
                </c:pt>
                <c:pt idx="174">
                  <c:v>42240</c:v>
                </c:pt>
                <c:pt idx="175">
                  <c:v>42240</c:v>
                </c:pt>
                <c:pt idx="176">
                  <c:v>42241</c:v>
                </c:pt>
                <c:pt idx="177">
                  <c:v>42241</c:v>
                </c:pt>
                <c:pt idx="178">
                  <c:v>42241</c:v>
                </c:pt>
                <c:pt idx="179">
                  <c:v>42242</c:v>
                </c:pt>
                <c:pt idx="180">
                  <c:v>42242</c:v>
                </c:pt>
                <c:pt idx="181">
                  <c:v>42242</c:v>
                </c:pt>
                <c:pt idx="182">
                  <c:v>42243</c:v>
                </c:pt>
                <c:pt idx="183">
                  <c:v>42243</c:v>
                </c:pt>
                <c:pt idx="184">
                  <c:v>42244</c:v>
                </c:pt>
                <c:pt idx="185">
                  <c:v>42250</c:v>
                </c:pt>
                <c:pt idx="186">
                  <c:v>42250</c:v>
                </c:pt>
                <c:pt idx="187">
                  <c:v>42251</c:v>
                </c:pt>
                <c:pt idx="188">
                  <c:v>42251</c:v>
                </c:pt>
                <c:pt idx="189">
                  <c:v>42251</c:v>
                </c:pt>
                <c:pt idx="190">
                  <c:v>42251</c:v>
                </c:pt>
                <c:pt idx="191">
                  <c:v>42251</c:v>
                </c:pt>
                <c:pt idx="192">
                  <c:v>42251</c:v>
                </c:pt>
                <c:pt idx="193">
                  <c:v>42254</c:v>
                </c:pt>
                <c:pt idx="194">
                  <c:v>42254</c:v>
                </c:pt>
                <c:pt idx="195">
                  <c:v>42255</c:v>
                </c:pt>
                <c:pt idx="196">
                  <c:v>42255</c:v>
                </c:pt>
                <c:pt idx="197">
                  <c:v>42255</c:v>
                </c:pt>
                <c:pt idx="198">
                  <c:v>42255</c:v>
                </c:pt>
                <c:pt idx="199">
                  <c:v>42255</c:v>
                </c:pt>
                <c:pt idx="200">
                  <c:v>42256</c:v>
                </c:pt>
                <c:pt idx="201">
                  <c:v>42256</c:v>
                </c:pt>
                <c:pt idx="202">
                  <c:v>42256</c:v>
                </c:pt>
                <c:pt idx="203">
                  <c:v>42256</c:v>
                </c:pt>
                <c:pt idx="204">
                  <c:v>42256</c:v>
                </c:pt>
                <c:pt idx="205">
                  <c:v>42256</c:v>
                </c:pt>
                <c:pt idx="206">
                  <c:v>42256</c:v>
                </c:pt>
                <c:pt idx="207">
                  <c:v>42256</c:v>
                </c:pt>
                <c:pt idx="208">
                  <c:v>42256</c:v>
                </c:pt>
                <c:pt idx="209">
                  <c:v>42257</c:v>
                </c:pt>
                <c:pt idx="210">
                  <c:v>42257</c:v>
                </c:pt>
                <c:pt idx="211">
                  <c:v>42257</c:v>
                </c:pt>
                <c:pt idx="212">
                  <c:v>42263</c:v>
                </c:pt>
                <c:pt idx="213">
                  <c:v>42263</c:v>
                </c:pt>
                <c:pt idx="214">
                  <c:v>42263</c:v>
                </c:pt>
                <c:pt idx="215">
                  <c:v>42264</c:v>
                </c:pt>
                <c:pt idx="216">
                  <c:v>42265</c:v>
                </c:pt>
                <c:pt idx="217">
                  <c:v>42269</c:v>
                </c:pt>
                <c:pt idx="218">
                  <c:v>42272</c:v>
                </c:pt>
                <c:pt idx="219">
                  <c:v>42272</c:v>
                </c:pt>
                <c:pt idx="220">
                  <c:v>42272</c:v>
                </c:pt>
                <c:pt idx="221">
                  <c:v>42275</c:v>
                </c:pt>
                <c:pt idx="222">
                  <c:v>42276</c:v>
                </c:pt>
                <c:pt idx="223">
                  <c:v>42276</c:v>
                </c:pt>
                <c:pt idx="224">
                  <c:v>42276</c:v>
                </c:pt>
                <c:pt idx="225">
                  <c:v>42276</c:v>
                </c:pt>
                <c:pt idx="226">
                  <c:v>42276</c:v>
                </c:pt>
                <c:pt idx="227">
                  <c:v>42276</c:v>
                </c:pt>
                <c:pt idx="228">
                  <c:v>42276</c:v>
                </c:pt>
                <c:pt idx="229">
                  <c:v>42278</c:v>
                </c:pt>
                <c:pt idx="230">
                  <c:v>42278</c:v>
                </c:pt>
                <c:pt idx="231">
                  <c:v>42278</c:v>
                </c:pt>
                <c:pt idx="232">
                  <c:v>42279</c:v>
                </c:pt>
                <c:pt idx="233">
                  <c:v>42279</c:v>
                </c:pt>
                <c:pt idx="234">
                  <c:v>42279</c:v>
                </c:pt>
                <c:pt idx="235">
                  <c:v>42283</c:v>
                </c:pt>
                <c:pt idx="236">
                  <c:v>42283</c:v>
                </c:pt>
                <c:pt idx="237">
                  <c:v>42283</c:v>
                </c:pt>
                <c:pt idx="238">
                  <c:v>42283</c:v>
                </c:pt>
                <c:pt idx="239">
                  <c:v>42283</c:v>
                </c:pt>
                <c:pt idx="240">
                  <c:v>42283</c:v>
                </c:pt>
                <c:pt idx="241">
                  <c:v>42283</c:v>
                </c:pt>
                <c:pt idx="242">
                  <c:v>42283</c:v>
                </c:pt>
                <c:pt idx="243">
                  <c:v>42283</c:v>
                </c:pt>
                <c:pt idx="244">
                  <c:v>42283</c:v>
                </c:pt>
                <c:pt idx="245">
                  <c:v>42284</c:v>
                </c:pt>
                <c:pt idx="246">
                  <c:v>42284</c:v>
                </c:pt>
                <c:pt idx="247">
                  <c:v>42284</c:v>
                </c:pt>
                <c:pt idx="248">
                  <c:v>42284</c:v>
                </c:pt>
                <c:pt idx="249">
                  <c:v>42284</c:v>
                </c:pt>
                <c:pt idx="250">
                  <c:v>42284</c:v>
                </c:pt>
                <c:pt idx="251">
                  <c:v>42284</c:v>
                </c:pt>
                <c:pt idx="252">
                  <c:v>42285</c:v>
                </c:pt>
                <c:pt idx="253">
                  <c:v>42285</c:v>
                </c:pt>
                <c:pt idx="254">
                  <c:v>42285</c:v>
                </c:pt>
                <c:pt idx="255">
                  <c:v>42286</c:v>
                </c:pt>
                <c:pt idx="256">
                  <c:v>42286</c:v>
                </c:pt>
                <c:pt idx="257">
                  <c:v>42286</c:v>
                </c:pt>
                <c:pt idx="258">
                  <c:v>42286</c:v>
                </c:pt>
                <c:pt idx="259">
                  <c:v>42286</c:v>
                </c:pt>
                <c:pt idx="260">
                  <c:v>42286</c:v>
                </c:pt>
                <c:pt idx="261">
                  <c:v>42286</c:v>
                </c:pt>
                <c:pt idx="262">
                  <c:v>42286</c:v>
                </c:pt>
                <c:pt idx="263">
                  <c:v>42286</c:v>
                </c:pt>
                <c:pt idx="264">
                  <c:v>42286</c:v>
                </c:pt>
                <c:pt idx="265">
                  <c:v>42286</c:v>
                </c:pt>
                <c:pt idx="266">
                  <c:v>42286</c:v>
                </c:pt>
                <c:pt idx="267">
                  <c:v>42290</c:v>
                </c:pt>
                <c:pt idx="268">
                  <c:v>42291</c:v>
                </c:pt>
                <c:pt idx="269">
                  <c:v>42291</c:v>
                </c:pt>
                <c:pt idx="270">
                  <c:v>42291</c:v>
                </c:pt>
                <c:pt idx="271">
                  <c:v>42291</c:v>
                </c:pt>
                <c:pt idx="272">
                  <c:v>42292</c:v>
                </c:pt>
                <c:pt idx="273">
                  <c:v>42293</c:v>
                </c:pt>
                <c:pt idx="274">
                  <c:v>42293</c:v>
                </c:pt>
                <c:pt idx="275">
                  <c:v>42293</c:v>
                </c:pt>
                <c:pt idx="276">
                  <c:v>42293</c:v>
                </c:pt>
                <c:pt idx="277">
                  <c:v>42299</c:v>
                </c:pt>
                <c:pt idx="278">
                  <c:v>42299</c:v>
                </c:pt>
                <c:pt idx="279">
                  <c:v>42299</c:v>
                </c:pt>
                <c:pt idx="280">
                  <c:v>42299</c:v>
                </c:pt>
                <c:pt idx="281">
                  <c:v>42299</c:v>
                </c:pt>
                <c:pt idx="282">
                  <c:v>42299</c:v>
                </c:pt>
                <c:pt idx="283">
                  <c:v>42299</c:v>
                </c:pt>
                <c:pt idx="284">
                  <c:v>42299</c:v>
                </c:pt>
                <c:pt idx="285">
                  <c:v>42299</c:v>
                </c:pt>
                <c:pt idx="286">
                  <c:v>42299</c:v>
                </c:pt>
                <c:pt idx="287">
                  <c:v>42299</c:v>
                </c:pt>
                <c:pt idx="288">
                  <c:v>42300</c:v>
                </c:pt>
                <c:pt idx="289">
                  <c:v>42300</c:v>
                </c:pt>
                <c:pt idx="290">
                  <c:v>42300</c:v>
                </c:pt>
                <c:pt idx="291">
                  <c:v>42300</c:v>
                </c:pt>
                <c:pt idx="292">
                  <c:v>42300</c:v>
                </c:pt>
                <c:pt idx="293">
                  <c:v>42300</c:v>
                </c:pt>
                <c:pt idx="294">
                  <c:v>42300</c:v>
                </c:pt>
                <c:pt idx="295">
                  <c:v>42300</c:v>
                </c:pt>
                <c:pt idx="296">
                  <c:v>42300</c:v>
                </c:pt>
                <c:pt idx="297">
                  <c:v>42304</c:v>
                </c:pt>
                <c:pt idx="298">
                  <c:v>42304</c:v>
                </c:pt>
                <c:pt idx="299">
                  <c:v>42304</c:v>
                </c:pt>
                <c:pt idx="300">
                  <c:v>42304</c:v>
                </c:pt>
                <c:pt idx="301">
                  <c:v>42304</c:v>
                </c:pt>
                <c:pt idx="302">
                  <c:v>42304</c:v>
                </c:pt>
                <c:pt idx="303">
                  <c:v>42305</c:v>
                </c:pt>
                <c:pt idx="304">
                  <c:v>42305</c:v>
                </c:pt>
                <c:pt idx="305">
                  <c:v>42305</c:v>
                </c:pt>
                <c:pt idx="306">
                  <c:v>42305</c:v>
                </c:pt>
                <c:pt idx="307">
                  <c:v>42305</c:v>
                </c:pt>
                <c:pt idx="308">
                  <c:v>42306</c:v>
                </c:pt>
                <c:pt idx="309">
                  <c:v>42306</c:v>
                </c:pt>
                <c:pt idx="310">
                  <c:v>42306</c:v>
                </c:pt>
                <c:pt idx="311">
                  <c:v>42306</c:v>
                </c:pt>
                <c:pt idx="312">
                  <c:v>42306</c:v>
                </c:pt>
                <c:pt idx="313">
                  <c:v>42306</c:v>
                </c:pt>
                <c:pt idx="314">
                  <c:v>42306</c:v>
                </c:pt>
                <c:pt idx="315">
                  <c:v>42306</c:v>
                </c:pt>
                <c:pt idx="316">
                  <c:v>42306</c:v>
                </c:pt>
                <c:pt idx="317">
                  <c:v>42306</c:v>
                </c:pt>
                <c:pt idx="318">
                  <c:v>42306</c:v>
                </c:pt>
                <c:pt idx="319">
                  <c:v>42306</c:v>
                </c:pt>
                <c:pt idx="320">
                  <c:v>42306</c:v>
                </c:pt>
                <c:pt idx="321">
                  <c:v>42307</c:v>
                </c:pt>
                <c:pt idx="322">
                  <c:v>42307</c:v>
                </c:pt>
                <c:pt idx="323">
                  <c:v>42307</c:v>
                </c:pt>
                <c:pt idx="324">
                  <c:v>42307</c:v>
                </c:pt>
                <c:pt idx="325">
                  <c:v>42307</c:v>
                </c:pt>
                <c:pt idx="326">
                  <c:v>42310</c:v>
                </c:pt>
                <c:pt idx="327">
                  <c:v>42310</c:v>
                </c:pt>
                <c:pt idx="328">
                  <c:v>42310</c:v>
                </c:pt>
                <c:pt idx="329">
                  <c:v>42310</c:v>
                </c:pt>
                <c:pt idx="330">
                  <c:v>42310</c:v>
                </c:pt>
                <c:pt idx="331">
                  <c:v>42310</c:v>
                </c:pt>
                <c:pt idx="332">
                  <c:v>42310</c:v>
                </c:pt>
                <c:pt idx="333">
                  <c:v>42310</c:v>
                </c:pt>
                <c:pt idx="334">
                  <c:v>42310</c:v>
                </c:pt>
                <c:pt idx="335">
                  <c:v>42310</c:v>
                </c:pt>
                <c:pt idx="336">
                  <c:v>42310</c:v>
                </c:pt>
                <c:pt idx="337">
                  <c:v>42311</c:v>
                </c:pt>
                <c:pt idx="338">
                  <c:v>42311</c:v>
                </c:pt>
                <c:pt idx="339">
                  <c:v>42311</c:v>
                </c:pt>
                <c:pt idx="340">
                  <c:v>42311</c:v>
                </c:pt>
                <c:pt idx="341">
                  <c:v>42311</c:v>
                </c:pt>
                <c:pt idx="342">
                  <c:v>42311</c:v>
                </c:pt>
                <c:pt idx="343">
                  <c:v>42312</c:v>
                </c:pt>
                <c:pt idx="344">
                  <c:v>42312</c:v>
                </c:pt>
                <c:pt idx="345">
                  <c:v>42312</c:v>
                </c:pt>
                <c:pt idx="346">
                  <c:v>42312</c:v>
                </c:pt>
                <c:pt idx="347">
                  <c:v>42313</c:v>
                </c:pt>
                <c:pt idx="348">
                  <c:v>42320</c:v>
                </c:pt>
                <c:pt idx="349">
                  <c:v>42320</c:v>
                </c:pt>
                <c:pt idx="350">
                  <c:v>42320</c:v>
                </c:pt>
                <c:pt idx="351">
                  <c:v>42320</c:v>
                </c:pt>
                <c:pt idx="352">
                  <c:v>42320</c:v>
                </c:pt>
                <c:pt idx="353">
                  <c:v>42320</c:v>
                </c:pt>
                <c:pt idx="354">
                  <c:v>42320</c:v>
                </c:pt>
                <c:pt idx="355">
                  <c:v>42320</c:v>
                </c:pt>
                <c:pt idx="356">
                  <c:v>42320</c:v>
                </c:pt>
                <c:pt idx="357">
                  <c:v>42320</c:v>
                </c:pt>
                <c:pt idx="358">
                  <c:v>42320</c:v>
                </c:pt>
                <c:pt idx="359">
                  <c:v>42320</c:v>
                </c:pt>
                <c:pt idx="360">
                  <c:v>42324</c:v>
                </c:pt>
                <c:pt idx="361">
                  <c:v>42324</c:v>
                </c:pt>
                <c:pt idx="362">
                  <c:v>42324</c:v>
                </c:pt>
                <c:pt idx="363">
                  <c:v>42324</c:v>
                </c:pt>
                <c:pt idx="364">
                  <c:v>42324</c:v>
                </c:pt>
                <c:pt idx="365">
                  <c:v>42324</c:v>
                </c:pt>
                <c:pt idx="366">
                  <c:v>42324</c:v>
                </c:pt>
                <c:pt idx="367">
                  <c:v>42325</c:v>
                </c:pt>
                <c:pt idx="368">
                  <c:v>42325</c:v>
                </c:pt>
                <c:pt idx="369">
                  <c:v>42325</c:v>
                </c:pt>
                <c:pt idx="370">
                  <c:v>42326</c:v>
                </c:pt>
                <c:pt idx="371">
                  <c:v>42327</c:v>
                </c:pt>
                <c:pt idx="372">
                  <c:v>42327</c:v>
                </c:pt>
                <c:pt idx="373">
                  <c:v>42327</c:v>
                </c:pt>
                <c:pt idx="374">
                  <c:v>42327</c:v>
                </c:pt>
                <c:pt idx="375">
                  <c:v>42327</c:v>
                </c:pt>
                <c:pt idx="376">
                  <c:v>42327</c:v>
                </c:pt>
                <c:pt idx="377">
                  <c:v>42328</c:v>
                </c:pt>
                <c:pt idx="378">
                  <c:v>42328</c:v>
                </c:pt>
                <c:pt idx="379">
                  <c:v>42328</c:v>
                </c:pt>
                <c:pt idx="380">
                  <c:v>42328</c:v>
                </c:pt>
                <c:pt idx="381">
                  <c:v>42328</c:v>
                </c:pt>
                <c:pt idx="382">
                  <c:v>42328</c:v>
                </c:pt>
                <c:pt idx="383">
                  <c:v>42328</c:v>
                </c:pt>
                <c:pt idx="384">
                  <c:v>42328</c:v>
                </c:pt>
                <c:pt idx="385">
                  <c:v>42328</c:v>
                </c:pt>
                <c:pt idx="386">
                  <c:v>42328</c:v>
                </c:pt>
                <c:pt idx="387">
                  <c:v>42328</c:v>
                </c:pt>
                <c:pt idx="388">
                  <c:v>42328</c:v>
                </c:pt>
                <c:pt idx="389">
                  <c:v>42331</c:v>
                </c:pt>
                <c:pt idx="390">
                  <c:v>42331</c:v>
                </c:pt>
                <c:pt idx="391">
                  <c:v>42331</c:v>
                </c:pt>
                <c:pt idx="392">
                  <c:v>42331</c:v>
                </c:pt>
                <c:pt idx="393">
                  <c:v>42331</c:v>
                </c:pt>
                <c:pt idx="394">
                  <c:v>42331</c:v>
                </c:pt>
                <c:pt idx="395">
                  <c:v>42332</c:v>
                </c:pt>
                <c:pt idx="396">
                  <c:v>42332</c:v>
                </c:pt>
                <c:pt idx="397">
                  <c:v>42332</c:v>
                </c:pt>
                <c:pt idx="398">
                  <c:v>42332</c:v>
                </c:pt>
                <c:pt idx="399">
                  <c:v>42333</c:v>
                </c:pt>
                <c:pt idx="400">
                  <c:v>42333</c:v>
                </c:pt>
                <c:pt idx="401">
                  <c:v>42333</c:v>
                </c:pt>
                <c:pt idx="402">
                  <c:v>42333</c:v>
                </c:pt>
                <c:pt idx="403">
                  <c:v>42333</c:v>
                </c:pt>
                <c:pt idx="404">
                  <c:v>42334</c:v>
                </c:pt>
                <c:pt idx="405">
                  <c:v>42334</c:v>
                </c:pt>
                <c:pt idx="406">
                  <c:v>42334</c:v>
                </c:pt>
                <c:pt idx="407">
                  <c:v>42334</c:v>
                </c:pt>
                <c:pt idx="408">
                  <c:v>42334</c:v>
                </c:pt>
                <c:pt idx="409">
                  <c:v>42334</c:v>
                </c:pt>
                <c:pt idx="410">
                  <c:v>42334</c:v>
                </c:pt>
                <c:pt idx="411">
                  <c:v>42334</c:v>
                </c:pt>
                <c:pt idx="412">
                  <c:v>42334</c:v>
                </c:pt>
                <c:pt idx="413">
                  <c:v>42334</c:v>
                </c:pt>
                <c:pt idx="414">
                  <c:v>42334</c:v>
                </c:pt>
                <c:pt idx="415">
                  <c:v>42335</c:v>
                </c:pt>
                <c:pt idx="416">
                  <c:v>42335</c:v>
                </c:pt>
                <c:pt idx="417">
                  <c:v>42335</c:v>
                </c:pt>
                <c:pt idx="418">
                  <c:v>42335</c:v>
                </c:pt>
                <c:pt idx="419">
                  <c:v>42335</c:v>
                </c:pt>
                <c:pt idx="420">
                  <c:v>42335</c:v>
                </c:pt>
                <c:pt idx="421">
                  <c:v>42335</c:v>
                </c:pt>
              </c:numCache>
            </c:numRef>
          </c:cat>
          <c:val>
            <c:numRef>
              <c:f>changes!$E$2:$E$423</c:f>
              <c:numCache>
                <c:formatCode>General</c:formatCode>
                <c:ptCount val="42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2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2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2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3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2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2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2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2</c:v>
                </c:pt>
                <c:pt idx="157">
                  <c:v>2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5</c:v>
                </c:pt>
                <c:pt idx="179">
                  <c:v>2</c:v>
                </c:pt>
                <c:pt idx="180">
                  <c:v>1</c:v>
                </c:pt>
                <c:pt idx="181">
                  <c:v>2</c:v>
                </c:pt>
                <c:pt idx="182">
                  <c:v>1</c:v>
                </c:pt>
                <c:pt idx="183">
                  <c:v>1</c:v>
                </c:pt>
                <c:pt idx="184">
                  <c:v>2</c:v>
                </c:pt>
                <c:pt idx="185">
                  <c:v>2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2</c:v>
                </c:pt>
                <c:pt idx="194">
                  <c:v>2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2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2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2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2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4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2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2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2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2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2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2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3</c:v>
                </c:pt>
                <c:pt idx="329">
                  <c:v>2</c:v>
                </c:pt>
                <c:pt idx="330">
                  <c:v>2</c:v>
                </c:pt>
                <c:pt idx="331">
                  <c:v>1</c:v>
                </c:pt>
                <c:pt idx="332">
                  <c:v>2</c:v>
                </c:pt>
                <c:pt idx="333">
                  <c:v>4</c:v>
                </c:pt>
                <c:pt idx="334">
                  <c:v>3</c:v>
                </c:pt>
                <c:pt idx="335">
                  <c:v>6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3</c:v>
                </c:pt>
                <c:pt idx="344">
                  <c:v>3</c:v>
                </c:pt>
                <c:pt idx="345">
                  <c:v>5</c:v>
                </c:pt>
                <c:pt idx="346">
                  <c:v>4</c:v>
                </c:pt>
                <c:pt idx="347">
                  <c:v>5</c:v>
                </c:pt>
                <c:pt idx="348">
                  <c:v>5</c:v>
                </c:pt>
                <c:pt idx="349">
                  <c:v>2</c:v>
                </c:pt>
                <c:pt idx="350">
                  <c:v>3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7</c:v>
                </c:pt>
                <c:pt idx="368">
                  <c:v>3</c:v>
                </c:pt>
                <c:pt idx="369">
                  <c:v>1</c:v>
                </c:pt>
                <c:pt idx="370">
                  <c:v>3</c:v>
                </c:pt>
                <c:pt idx="371">
                  <c:v>4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2</c:v>
                </c:pt>
                <c:pt idx="376">
                  <c:v>1</c:v>
                </c:pt>
                <c:pt idx="377">
                  <c:v>2</c:v>
                </c:pt>
                <c:pt idx="378">
                  <c:v>2</c:v>
                </c:pt>
                <c:pt idx="379">
                  <c:v>2</c:v>
                </c:pt>
                <c:pt idx="380">
                  <c:v>2</c:v>
                </c:pt>
                <c:pt idx="381">
                  <c:v>2</c:v>
                </c:pt>
                <c:pt idx="382">
                  <c:v>2</c:v>
                </c:pt>
                <c:pt idx="383">
                  <c:v>2</c:v>
                </c:pt>
                <c:pt idx="384">
                  <c:v>2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5</c:v>
                </c:pt>
                <c:pt idx="390">
                  <c:v>1</c:v>
                </c:pt>
                <c:pt idx="391">
                  <c:v>2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4</c:v>
                </c:pt>
                <c:pt idx="396">
                  <c:v>4</c:v>
                </c:pt>
                <c:pt idx="397">
                  <c:v>2</c:v>
                </c:pt>
                <c:pt idx="398">
                  <c:v>3</c:v>
                </c:pt>
                <c:pt idx="399">
                  <c:v>1</c:v>
                </c:pt>
                <c:pt idx="400">
                  <c:v>1</c:v>
                </c:pt>
                <c:pt idx="401">
                  <c:v>3</c:v>
                </c:pt>
                <c:pt idx="402">
                  <c:v>1</c:v>
                </c:pt>
                <c:pt idx="403">
                  <c:v>1</c:v>
                </c:pt>
                <c:pt idx="404">
                  <c:v>3</c:v>
                </c:pt>
                <c:pt idx="405">
                  <c:v>1</c:v>
                </c:pt>
                <c:pt idx="406">
                  <c:v>5</c:v>
                </c:pt>
                <c:pt idx="407">
                  <c:v>5</c:v>
                </c:pt>
                <c:pt idx="408">
                  <c:v>4</c:v>
                </c:pt>
                <c:pt idx="409">
                  <c:v>1</c:v>
                </c:pt>
                <c:pt idx="410">
                  <c:v>4</c:v>
                </c:pt>
                <c:pt idx="411">
                  <c:v>4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B2-4A61-84D6-FC5C0AF1D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0621264"/>
        <c:axId val="580626184"/>
      </c:lineChart>
      <c:dateAx>
        <c:axId val="5806212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626184"/>
        <c:crosses val="autoZero"/>
        <c:auto val="1"/>
        <c:lblOffset val="100"/>
        <c:baseTimeUnit val="days"/>
      </c:dateAx>
      <c:valAx>
        <c:axId val="580626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621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28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</dc:creator>
  <cp:lastModifiedBy>Ken Dunne</cp:lastModifiedBy>
  <cp:revision>20</cp:revision>
  <dcterms:created xsi:type="dcterms:W3CDTF">2017-11-24T16:41:00Z</dcterms:created>
  <dcterms:modified xsi:type="dcterms:W3CDTF">2017-11-26T12:17:00Z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